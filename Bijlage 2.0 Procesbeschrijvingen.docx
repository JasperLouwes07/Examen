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466A" w14:textId="29C630DD" w:rsidR="00BE52E5" w:rsidRPr="006B26D5" w:rsidRDefault="00BE52E5" w:rsidP="0021287F">
      <w:pPr>
        <w:jc w:val="center"/>
        <w:rPr>
          <w:sz w:val="48"/>
          <w:szCs w:val="48"/>
        </w:rPr>
      </w:pPr>
      <w:r w:rsidRPr="006B26D5">
        <w:rPr>
          <w:sz w:val="48"/>
          <w:szCs w:val="48"/>
        </w:rPr>
        <w:t xml:space="preserve">Bijlage </w:t>
      </w:r>
      <w:r w:rsidR="006D1946" w:rsidRPr="006B26D5">
        <w:rPr>
          <w:sz w:val="48"/>
          <w:szCs w:val="48"/>
        </w:rPr>
        <w:t>2.</w:t>
      </w:r>
      <w:r w:rsidR="00F90E5E" w:rsidRPr="006B26D5">
        <w:rPr>
          <w:sz w:val="48"/>
          <w:szCs w:val="48"/>
        </w:rPr>
        <w:t>0</w:t>
      </w:r>
      <w:r w:rsidR="006D1946" w:rsidRPr="006B26D5">
        <w:rPr>
          <w:sz w:val="48"/>
          <w:szCs w:val="48"/>
        </w:rPr>
        <w:t xml:space="preserve"> </w:t>
      </w:r>
      <w:r w:rsidR="00985C98" w:rsidRPr="006B26D5">
        <w:rPr>
          <w:sz w:val="48"/>
          <w:szCs w:val="48"/>
        </w:rPr>
        <w:t>P</w:t>
      </w:r>
      <w:r w:rsidR="00F90E5E" w:rsidRPr="006B26D5">
        <w:rPr>
          <w:sz w:val="48"/>
          <w:szCs w:val="48"/>
        </w:rPr>
        <w:t>rocesbeschrijvingen</w:t>
      </w:r>
    </w:p>
    <w:p w14:paraId="2A69F1C4" w14:textId="77777777" w:rsidR="0017583A" w:rsidRPr="006B26D5" w:rsidRDefault="0017583A" w:rsidP="0021287F"/>
    <w:p w14:paraId="3D6CB050" w14:textId="77777777" w:rsidR="00565A5A" w:rsidRPr="006B26D5" w:rsidRDefault="00565A5A" w:rsidP="0021287F"/>
    <w:p w14:paraId="12F29E65" w14:textId="77777777" w:rsidR="0021287F" w:rsidRPr="006B26D5" w:rsidRDefault="0021287F" w:rsidP="0021287F"/>
    <w:p w14:paraId="0DB4CB2D" w14:textId="77777777" w:rsidR="00565A5A" w:rsidRPr="006B26D5" w:rsidRDefault="00565A5A" w:rsidP="0021287F"/>
    <w:p w14:paraId="6BE33637" w14:textId="77777777" w:rsidR="00565A5A" w:rsidRPr="006B26D5" w:rsidRDefault="00565A5A" w:rsidP="0021287F"/>
    <w:p w14:paraId="06A3D704" w14:textId="77777777" w:rsidR="00565A5A" w:rsidRPr="006B26D5" w:rsidRDefault="00565A5A" w:rsidP="0021287F"/>
    <w:p w14:paraId="567C71D1" w14:textId="77777777" w:rsidR="00565A5A" w:rsidRPr="006B26D5" w:rsidRDefault="00565A5A" w:rsidP="0021287F"/>
    <w:p w14:paraId="7F27560F" w14:textId="77777777" w:rsidR="00565A5A" w:rsidRPr="006B26D5" w:rsidRDefault="00565A5A" w:rsidP="0021287F"/>
    <w:p w14:paraId="231D7650" w14:textId="77777777" w:rsidR="00565A5A" w:rsidRPr="006B26D5" w:rsidRDefault="00565A5A" w:rsidP="0021287F"/>
    <w:p w14:paraId="3C508E17" w14:textId="77777777" w:rsidR="00565A5A" w:rsidRPr="006B26D5" w:rsidRDefault="00565A5A" w:rsidP="0021287F"/>
    <w:p w14:paraId="7967D694" w14:textId="77777777" w:rsidR="00565A5A" w:rsidRPr="006B26D5" w:rsidRDefault="00565A5A" w:rsidP="0021287F"/>
    <w:p w14:paraId="1F9FDDE2" w14:textId="77777777" w:rsidR="00565A5A" w:rsidRPr="006B26D5" w:rsidRDefault="00565A5A" w:rsidP="0021287F"/>
    <w:p w14:paraId="530FF327" w14:textId="77777777" w:rsidR="00565A5A" w:rsidRPr="006B26D5" w:rsidRDefault="00565A5A" w:rsidP="0021287F"/>
    <w:p w14:paraId="25F00705" w14:textId="77777777" w:rsidR="00565A5A" w:rsidRPr="006B26D5" w:rsidRDefault="00565A5A" w:rsidP="0021287F"/>
    <w:p w14:paraId="044A1B38" w14:textId="77777777" w:rsidR="00565A5A" w:rsidRPr="006B26D5" w:rsidRDefault="00565A5A" w:rsidP="0021287F"/>
    <w:p w14:paraId="2A02E300" w14:textId="77777777" w:rsidR="00565A5A" w:rsidRPr="006B26D5" w:rsidRDefault="00565A5A" w:rsidP="0021287F"/>
    <w:p w14:paraId="4BCB3E8E" w14:textId="77777777" w:rsidR="00565A5A" w:rsidRPr="006B26D5" w:rsidRDefault="00565A5A" w:rsidP="0021287F"/>
    <w:p w14:paraId="4F2BB955" w14:textId="77777777" w:rsidR="00565A5A" w:rsidRPr="006B26D5" w:rsidRDefault="00565A5A" w:rsidP="0021287F"/>
    <w:p w14:paraId="5B71D35C" w14:textId="77777777" w:rsidR="00565A5A" w:rsidRPr="006B26D5" w:rsidRDefault="00565A5A" w:rsidP="0021287F"/>
    <w:p w14:paraId="38C65653" w14:textId="77777777" w:rsidR="00565A5A" w:rsidRPr="006B26D5" w:rsidRDefault="00565A5A" w:rsidP="0021287F"/>
    <w:p w14:paraId="2BEA8931" w14:textId="77777777" w:rsidR="00565A5A" w:rsidRPr="006B26D5" w:rsidRDefault="00565A5A" w:rsidP="0021287F"/>
    <w:p w14:paraId="5F9DEAE0" w14:textId="77777777" w:rsidR="00565A5A" w:rsidRPr="006B26D5" w:rsidRDefault="00565A5A" w:rsidP="0021287F"/>
    <w:p w14:paraId="4848778E" w14:textId="77777777" w:rsidR="00565A5A" w:rsidRPr="006B26D5" w:rsidRDefault="00565A5A" w:rsidP="0021287F"/>
    <w:p w14:paraId="1F1F56CF" w14:textId="77777777" w:rsidR="00565A5A" w:rsidRPr="006B26D5" w:rsidRDefault="00565A5A" w:rsidP="0021287F"/>
    <w:p w14:paraId="1051FCF9" w14:textId="77777777" w:rsidR="00565A5A" w:rsidRPr="006B26D5" w:rsidRDefault="00565A5A" w:rsidP="0021287F"/>
    <w:p w14:paraId="346291A8" w14:textId="77777777" w:rsidR="00565A5A" w:rsidRPr="006B26D5" w:rsidRDefault="00565A5A" w:rsidP="0021287F"/>
    <w:p w14:paraId="447AB286" w14:textId="77777777" w:rsidR="00565A5A" w:rsidRPr="006B26D5" w:rsidRDefault="00565A5A" w:rsidP="0021287F"/>
    <w:p w14:paraId="321F8603" w14:textId="77777777" w:rsidR="00565A5A" w:rsidRPr="006B26D5" w:rsidRDefault="00565A5A" w:rsidP="0021287F"/>
    <w:p w14:paraId="7E64F7EE" w14:textId="77777777" w:rsidR="00565A5A" w:rsidRPr="006B26D5" w:rsidRDefault="00565A5A" w:rsidP="0021287F"/>
    <w:p w14:paraId="0288534F" w14:textId="77777777" w:rsidR="00565A5A" w:rsidRPr="006B26D5" w:rsidRDefault="00565A5A" w:rsidP="0021287F"/>
    <w:p w14:paraId="42F0BC44" w14:textId="77777777" w:rsidR="00565A5A" w:rsidRPr="006B26D5" w:rsidRDefault="00565A5A" w:rsidP="0021287F"/>
    <w:p w14:paraId="287349E2" w14:textId="77777777" w:rsidR="00565A5A" w:rsidRPr="006B26D5" w:rsidRDefault="00565A5A" w:rsidP="0021287F">
      <w:pPr>
        <w:sectPr w:rsidR="00565A5A" w:rsidRPr="006B26D5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A014F3D" w14:textId="77777777" w:rsidR="006D1946" w:rsidRPr="006B26D5" w:rsidRDefault="006D1946" w:rsidP="0021287F">
      <w:pPr>
        <w:rPr>
          <w:rFonts w:asciiTheme="minorHAnsi" w:hAnsiTheme="minorHAnsi"/>
        </w:rPr>
      </w:pPr>
    </w:p>
    <w:p w14:paraId="7F49BD6F" w14:textId="6991A1C8" w:rsidR="006D1946" w:rsidRPr="006B26D5" w:rsidRDefault="004E5C9F" w:rsidP="0021287F">
      <w:pPr>
        <w:pStyle w:val="Kop2"/>
      </w:pPr>
      <w:r w:rsidRPr="006B26D5">
        <w:t>Processen in het kader van informatiebeveiliging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777"/>
        <w:gridCol w:w="3037"/>
        <w:gridCol w:w="1561"/>
        <w:gridCol w:w="2687"/>
      </w:tblGrid>
      <w:tr w:rsidR="00E86B0D" w:rsidRPr="006B26D5" w14:paraId="12E0348D" w14:textId="77777777" w:rsidTr="007B6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4AF54934" w14:textId="05FB115A" w:rsidR="006D1946" w:rsidRPr="006B26D5" w:rsidRDefault="004E5C9F" w:rsidP="0021287F">
            <w:pPr>
              <w:rPr>
                <w:b/>
                <w:bCs/>
              </w:rPr>
            </w:pPr>
            <w:r w:rsidRPr="006B26D5">
              <w:rPr>
                <w:b/>
                <w:bCs/>
              </w:rPr>
              <w:t>Procescode</w:t>
            </w:r>
          </w:p>
        </w:tc>
        <w:tc>
          <w:tcPr>
            <w:tcW w:w="1676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3F062FB9" w14:textId="77777777" w:rsidR="006D1946" w:rsidRPr="006B26D5" w:rsidRDefault="006D1946" w:rsidP="00212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26D5">
              <w:rPr>
                <w:b/>
                <w:bCs/>
              </w:rPr>
              <w:t>Doel</w:t>
            </w:r>
          </w:p>
        </w:tc>
        <w:tc>
          <w:tcPr>
            <w:tcW w:w="861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6B61B242" w14:textId="7CB394FF" w:rsidR="006D1946" w:rsidRPr="006B26D5" w:rsidRDefault="005479A3" w:rsidP="00212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26D5">
              <w:rPr>
                <w:b/>
                <w:bCs/>
              </w:rPr>
              <w:t xml:space="preserve">Wel/niet </w:t>
            </w:r>
            <w:r w:rsidR="00FD045A" w:rsidRPr="006B26D5">
              <w:rPr>
                <w:b/>
                <w:bCs/>
              </w:rPr>
              <w:t>automatiseren</w:t>
            </w:r>
          </w:p>
        </w:tc>
        <w:tc>
          <w:tcPr>
            <w:tcW w:w="1483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1E0076F4" w14:textId="34AAD6FF" w:rsidR="006D1946" w:rsidRPr="006B26D5" w:rsidRDefault="006545F6" w:rsidP="00212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26D5">
              <w:rPr>
                <w:b/>
                <w:bCs/>
              </w:rPr>
              <w:t>Toelichting</w:t>
            </w:r>
          </w:p>
        </w:tc>
      </w:tr>
      <w:tr w:rsidR="00E86B0D" w:rsidRPr="006B26D5" w14:paraId="5091DDC3" w14:textId="77777777" w:rsidTr="007B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tcBorders>
              <w:top w:val="single" w:sz="4" w:space="0" w:color="FFFFFF" w:themeColor="text1"/>
            </w:tcBorders>
          </w:tcPr>
          <w:p w14:paraId="3E4CCAC2" w14:textId="633EA2AE" w:rsidR="006D1946" w:rsidRPr="006B26D5" w:rsidRDefault="00196BCD" w:rsidP="0021287F">
            <w:proofErr w:type="spellStart"/>
            <w:r w:rsidRPr="006B26D5">
              <w:t>A</w:t>
            </w:r>
            <w:r w:rsidR="008875F7" w:rsidRPr="006B26D5">
              <w:t>.S</w:t>
            </w:r>
            <w:r w:rsidRPr="006B26D5">
              <w:t>ervers</w:t>
            </w:r>
            <w:proofErr w:type="spellEnd"/>
          </w:p>
        </w:tc>
        <w:tc>
          <w:tcPr>
            <w:tcW w:w="1676" w:type="pct"/>
            <w:tcBorders>
              <w:top w:val="single" w:sz="4" w:space="0" w:color="FFFFFF" w:themeColor="text1"/>
            </w:tcBorders>
          </w:tcPr>
          <w:p w14:paraId="230B3D89" w14:textId="393C9775" w:rsidR="006D1946" w:rsidRPr="006B26D5" w:rsidRDefault="00AF432E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installatie van Windows Server</w:t>
            </w:r>
          </w:p>
        </w:tc>
        <w:tc>
          <w:tcPr>
            <w:tcW w:w="861" w:type="pct"/>
            <w:tcBorders>
              <w:top w:val="single" w:sz="4" w:space="0" w:color="FFFFFF" w:themeColor="text1"/>
            </w:tcBorders>
          </w:tcPr>
          <w:p w14:paraId="01446812" w14:textId="334D5970" w:rsidR="006D1946" w:rsidRPr="006B26D5" w:rsidRDefault="006D1946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  <w:tcBorders>
              <w:top w:val="single" w:sz="4" w:space="0" w:color="FFFFFF" w:themeColor="text1"/>
            </w:tcBorders>
          </w:tcPr>
          <w:p w14:paraId="38592FF7" w14:textId="5E85BD9B" w:rsidR="006D1946" w:rsidRPr="006B26D5" w:rsidRDefault="006D1946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B0D" w:rsidRPr="006B26D5" w14:paraId="303C021C" w14:textId="77777777" w:rsidTr="007B6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06F56EA4" w14:textId="21E78ACD" w:rsidR="006D1946" w:rsidRPr="006B26D5" w:rsidRDefault="00961128" w:rsidP="0021287F">
            <w:proofErr w:type="spellStart"/>
            <w:r w:rsidRPr="006B26D5">
              <w:t>A.</w:t>
            </w:r>
            <w:r w:rsidR="00020260">
              <w:t>Add</w:t>
            </w:r>
            <w:r w:rsidR="00661D2B" w:rsidRPr="006B26D5">
              <w:t>User</w:t>
            </w:r>
            <w:proofErr w:type="spellEnd"/>
          </w:p>
        </w:tc>
        <w:tc>
          <w:tcPr>
            <w:tcW w:w="1676" w:type="pct"/>
          </w:tcPr>
          <w:p w14:paraId="10A2332B" w14:textId="3BFD535C" w:rsidR="006D1946" w:rsidRPr="006B26D5" w:rsidRDefault="001274EA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toevoegen van een enkele user.</w:t>
            </w:r>
          </w:p>
        </w:tc>
        <w:tc>
          <w:tcPr>
            <w:tcW w:w="861" w:type="pct"/>
          </w:tcPr>
          <w:p w14:paraId="3991A4D4" w14:textId="396CFEA5" w:rsidR="006D1946" w:rsidRPr="006B26D5" w:rsidRDefault="006D1946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236D394D" w14:textId="77777777" w:rsidR="006D1946" w:rsidRPr="006B26D5" w:rsidRDefault="006D1946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BE9" w:rsidRPr="006B26D5" w14:paraId="545C20B5" w14:textId="77777777" w:rsidTr="007B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7DB1CDCE" w14:textId="2A32A9EA" w:rsidR="00865BE9" w:rsidRPr="006B26D5" w:rsidRDefault="00865BE9" w:rsidP="0021287F">
            <w:proofErr w:type="spellStart"/>
            <w:r>
              <w:t>A.</w:t>
            </w:r>
            <w:r w:rsidR="00020260">
              <w:t>AddGroup</w:t>
            </w:r>
            <w:proofErr w:type="spellEnd"/>
          </w:p>
        </w:tc>
        <w:tc>
          <w:tcPr>
            <w:tcW w:w="1676" w:type="pct"/>
          </w:tcPr>
          <w:p w14:paraId="2931533F" w14:textId="123CE6CE" w:rsidR="00865BE9" w:rsidRDefault="003236D5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toevoegen van een enkele </w:t>
            </w:r>
            <w:proofErr w:type="spellStart"/>
            <w:r>
              <w:t>group</w:t>
            </w:r>
            <w:proofErr w:type="spellEnd"/>
            <w:r>
              <w:t>.</w:t>
            </w:r>
          </w:p>
        </w:tc>
        <w:tc>
          <w:tcPr>
            <w:tcW w:w="861" w:type="pct"/>
          </w:tcPr>
          <w:p w14:paraId="645351A8" w14:textId="2571DB6E" w:rsidR="00865BE9" w:rsidRPr="006B26D5" w:rsidRDefault="00865BE9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6B707597" w14:textId="77777777" w:rsidR="00865BE9" w:rsidRPr="006B26D5" w:rsidRDefault="00865BE9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B0D" w:rsidRPr="006B26D5" w14:paraId="4AAF1637" w14:textId="77777777" w:rsidTr="007B6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1DAD0061" w14:textId="648A4B75" w:rsidR="006D1946" w:rsidRPr="006B26D5" w:rsidRDefault="00661D2B" w:rsidP="0021287F">
            <w:proofErr w:type="spellStart"/>
            <w:r w:rsidRPr="006B26D5">
              <w:t>A.</w:t>
            </w:r>
            <w:r w:rsidR="00954D27">
              <w:t>AddUsers</w:t>
            </w:r>
            <w:proofErr w:type="spellEnd"/>
          </w:p>
        </w:tc>
        <w:tc>
          <w:tcPr>
            <w:tcW w:w="1676" w:type="pct"/>
          </w:tcPr>
          <w:p w14:paraId="10F43DD7" w14:textId="13A6BA1E" w:rsidR="006D1946" w:rsidRPr="006B26D5" w:rsidRDefault="000A28FE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Het </w:t>
            </w:r>
            <w:r w:rsidR="00954D27">
              <w:t xml:space="preserve">toevoegen van </w:t>
            </w:r>
            <w:r w:rsidR="001274EA">
              <w:t>meerdere users tegelijk</w:t>
            </w:r>
          </w:p>
        </w:tc>
        <w:tc>
          <w:tcPr>
            <w:tcW w:w="861" w:type="pct"/>
          </w:tcPr>
          <w:p w14:paraId="04F52837" w14:textId="1BFBDC7C" w:rsidR="006D1946" w:rsidRPr="006B26D5" w:rsidRDefault="006D1946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4C1487EB" w14:textId="706F8C62" w:rsidR="00F03665" w:rsidRPr="006B26D5" w:rsidRDefault="00F03665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03665" w:rsidRPr="006B26D5" w14:paraId="20E6E7B4" w14:textId="77777777" w:rsidTr="007B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4108C6C2" w14:textId="5245D90F" w:rsidR="00F03665" w:rsidRPr="006B26D5" w:rsidRDefault="00F03665" w:rsidP="0021287F">
            <w:proofErr w:type="spellStart"/>
            <w:r w:rsidRPr="006B26D5">
              <w:t>A.</w:t>
            </w:r>
            <w:r w:rsidR="00954D27">
              <w:t>AddGroups</w:t>
            </w:r>
            <w:proofErr w:type="spellEnd"/>
          </w:p>
        </w:tc>
        <w:tc>
          <w:tcPr>
            <w:tcW w:w="1676" w:type="pct"/>
          </w:tcPr>
          <w:p w14:paraId="08BDE64F" w14:textId="3DDA1231" w:rsidR="00F03665" w:rsidRPr="006B26D5" w:rsidRDefault="00954D27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toevoegen van </w:t>
            </w:r>
            <w:r w:rsidR="003236D5">
              <w:t xml:space="preserve">meerdere </w:t>
            </w:r>
            <w:r>
              <w:t>nieuwe security groups</w:t>
            </w:r>
          </w:p>
        </w:tc>
        <w:tc>
          <w:tcPr>
            <w:tcW w:w="861" w:type="pct"/>
          </w:tcPr>
          <w:p w14:paraId="78391267" w14:textId="28464C80" w:rsidR="00F03665" w:rsidRPr="006B26D5" w:rsidRDefault="00F03665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4083F1FA" w14:textId="77777777" w:rsidR="00F03665" w:rsidRPr="006B26D5" w:rsidRDefault="00F03665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E9E" w:rsidRPr="006B26D5" w14:paraId="75BA4A1B" w14:textId="77777777" w:rsidTr="007B6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68089D77" w14:textId="0C6E7CD3" w:rsidR="00981E9E" w:rsidRPr="006B26D5" w:rsidRDefault="00981E9E" w:rsidP="0021287F">
            <w:proofErr w:type="spellStart"/>
            <w:r w:rsidRPr="006B26D5">
              <w:t>A</w:t>
            </w:r>
            <w:r w:rsidR="00E86B0D" w:rsidRPr="006B26D5">
              <w:t>.PaperPassword</w:t>
            </w:r>
            <w:proofErr w:type="spellEnd"/>
          </w:p>
        </w:tc>
        <w:tc>
          <w:tcPr>
            <w:tcW w:w="1676" w:type="pct"/>
          </w:tcPr>
          <w:p w14:paraId="2D8DD1FF" w14:textId="18ED1C2D" w:rsidR="00981E9E" w:rsidRPr="006B26D5" w:rsidRDefault="00227FF6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26D5">
              <w:t xml:space="preserve">Centraal bijhouden wie wachtwoorden </w:t>
            </w:r>
            <w:r w:rsidR="00D657EB" w:rsidRPr="006B26D5">
              <w:t>op een toegankelijke plek</w:t>
            </w:r>
            <w:r w:rsidR="000011A5" w:rsidRPr="006B26D5">
              <w:t xml:space="preserve"> opschrijft</w:t>
            </w:r>
            <w:r w:rsidR="006B26D5">
              <w:t>.</w:t>
            </w:r>
          </w:p>
        </w:tc>
        <w:tc>
          <w:tcPr>
            <w:tcW w:w="861" w:type="pct"/>
          </w:tcPr>
          <w:p w14:paraId="34BDEF77" w14:textId="2BF1A0F8" w:rsidR="00981E9E" w:rsidRPr="006B26D5" w:rsidRDefault="00981E9E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75987B2C" w14:textId="4BC7CFA8" w:rsidR="00981E9E" w:rsidRPr="006B26D5" w:rsidRDefault="00981E9E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1A5" w:rsidRPr="006B26D5" w14:paraId="674716E1" w14:textId="77777777" w:rsidTr="007B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409ADA0A" w14:textId="03F8AB9D" w:rsidR="000011A5" w:rsidRPr="00F45F49" w:rsidRDefault="000011A5" w:rsidP="0021287F">
            <w:proofErr w:type="spellStart"/>
            <w:r w:rsidRPr="00F45F49">
              <w:t>A.</w:t>
            </w:r>
            <w:r w:rsidR="00EB179F" w:rsidRPr="00F45F49">
              <w:t>Mailsize</w:t>
            </w:r>
            <w:proofErr w:type="spellEnd"/>
          </w:p>
        </w:tc>
        <w:tc>
          <w:tcPr>
            <w:tcW w:w="1676" w:type="pct"/>
          </w:tcPr>
          <w:p w14:paraId="0FAB893A" w14:textId="5846B469" w:rsidR="000011A5" w:rsidRPr="00F45F49" w:rsidRDefault="00EB179F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F49">
              <w:t xml:space="preserve">Centraal bijhouden hoeveel ruimte </w:t>
            </w:r>
            <w:r w:rsidR="007469F2" w:rsidRPr="00F45F49">
              <w:t>elke medewerker gebruikt voor mailopslag</w:t>
            </w:r>
            <w:r w:rsidR="006B26D5" w:rsidRPr="00F45F49">
              <w:t>.</w:t>
            </w:r>
          </w:p>
        </w:tc>
        <w:tc>
          <w:tcPr>
            <w:tcW w:w="861" w:type="pct"/>
          </w:tcPr>
          <w:p w14:paraId="42BC3682" w14:textId="6FB91518" w:rsidR="000011A5" w:rsidRPr="00875635" w:rsidRDefault="000011A5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483" w:type="pct"/>
          </w:tcPr>
          <w:p w14:paraId="4983FB28" w14:textId="77777777" w:rsidR="000011A5" w:rsidRPr="00875635" w:rsidRDefault="000011A5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469F2" w:rsidRPr="006B26D5" w14:paraId="69992A6A" w14:textId="77777777" w:rsidTr="007B6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53BBDF63" w14:textId="394F9099" w:rsidR="007469F2" w:rsidRPr="006B26D5" w:rsidRDefault="00175F42" w:rsidP="0021287F">
            <w:proofErr w:type="spellStart"/>
            <w:r w:rsidRPr="006B26D5">
              <w:t>A.Desktop</w:t>
            </w:r>
            <w:proofErr w:type="spellEnd"/>
          </w:p>
        </w:tc>
        <w:tc>
          <w:tcPr>
            <w:tcW w:w="1676" w:type="pct"/>
          </w:tcPr>
          <w:p w14:paraId="6975AD2F" w14:textId="6FA0CD2D" w:rsidR="007469F2" w:rsidRPr="006B26D5" w:rsidRDefault="00F45F49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Het toevoegen van een </w:t>
            </w:r>
            <w:r w:rsidR="00B03132">
              <w:t>standaard achtergrond</w:t>
            </w:r>
          </w:p>
        </w:tc>
        <w:tc>
          <w:tcPr>
            <w:tcW w:w="861" w:type="pct"/>
          </w:tcPr>
          <w:p w14:paraId="6281C435" w14:textId="2A6B331B" w:rsidR="007469F2" w:rsidRPr="006B26D5" w:rsidRDefault="007469F2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275100D1" w14:textId="77777777" w:rsidR="007469F2" w:rsidRPr="006B26D5" w:rsidRDefault="007469F2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5106" w:rsidRPr="006B26D5" w14:paraId="24A13FDF" w14:textId="77777777" w:rsidTr="007B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4D341522" w14:textId="58C74506" w:rsidR="00025106" w:rsidRPr="006B26D5" w:rsidRDefault="00025106" w:rsidP="0021287F">
            <w:proofErr w:type="spellStart"/>
            <w:r w:rsidRPr="006B26D5">
              <w:t>A.User</w:t>
            </w:r>
            <w:r w:rsidR="001300E2" w:rsidRPr="006B26D5">
              <w:t>Signal</w:t>
            </w:r>
            <w:proofErr w:type="spellEnd"/>
          </w:p>
        </w:tc>
        <w:tc>
          <w:tcPr>
            <w:tcW w:w="1676" w:type="pct"/>
          </w:tcPr>
          <w:p w14:paraId="621B8600" w14:textId="56D892C7" w:rsidR="00025106" w:rsidRPr="006B26D5" w:rsidRDefault="001300E2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6D5">
              <w:t>Signaleren als er iem</w:t>
            </w:r>
            <w:r w:rsidR="00D81EC3" w:rsidRPr="006B26D5">
              <w:t xml:space="preserve">and </w:t>
            </w:r>
            <w:r w:rsidR="00B03132">
              <w:t>met</w:t>
            </w:r>
            <w:r w:rsidRPr="006B26D5">
              <w:t xml:space="preserve"> een account </w:t>
            </w:r>
            <w:r w:rsidR="007A6541">
              <w:t xml:space="preserve">probeert in te loggen </w:t>
            </w:r>
            <w:r w:rsidR="00163D9A">
              <w:t>met een verkeerde username/password</w:t>
            </w:r>
          </w:p>
        </w:tc>
        <w:tc>
          <w:tcPr>
            <w:tcW w:w="861" w:type="pct"/>
          </w:tcPr>
          <w:p w14:paraId="54F0A73C" w14:textId="6D94502C" w:rsidR="00025106" w:rsidRPr="006B26D5" w:rsidRDefault="00025106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2F4C7E97" w14:textId="77777777" w:rsidR="00025106" w:rsidRPr="006B26D5" w:rsidRDefault="00025106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20A" w:rsidRPr="006B26D5" w14:paraId="35E047BA" w14:textId="77777777" w:rsidTr="007B6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39EC9556" w14:textId="44470FFC" w:rsidR="0086620A" w:rsidRPr="006B26D5" w:rsidRDefault="0086620A" w:rsidP="0021287F">
            <w:proofErr w:type="spellStart"/>
            <w:r w:rsidRPr="006B26D5">
              <w:t>A.</w:t>
            </w:r>
            <w:r w:rsidR="00495921" w:rsidRPr="006B26D5">
              <w:t>Monitor</w:t>
            </w:r>
            <w:proofErr w:type="spellEnd"/>
          </w:p>
        </w:tc>
        <w:tc>
          <w:tcPr>
            <w:tcW w:w="1676" w:type="pct"/>
          </w:tcPr>
          <w:p w14:paraId="4429CB80" w14:textId="6D8A91F5" w:rsidR="0086620A" w:rsidRPr="006B26D5" w:rsidRDefault="00605C58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26D5">
              <w:t xml:space="preserve">Controleer </w:t>
            </w:r>
            <w:r w:rsidR="009D70A9" w:rsidRPr="006B26D5">
              <w:t>servers op ongebruikelijke processen</w:t>
            </w:r>
            <w:r w:rsidR="007B69D3">
              <w:t>.</w:t>
            </w:r>
          </w:p>
        </w:tc>
        <w:tc>
          <w:tcPr>
            <w:tcW w:w="861" w:type="pct"/>
          </w:tcPr>
          <w:p w14:paraId="1270BD60" w14:textId="6DD49F1E" w:rsidR="0086620A" w:rsidRPr="006B26D5" w:rsidRDefault="0086620A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0A1DD77B" w14:textId="70AA071D" w:rsidR="009C0C1D" w:rsidRPr="006B26D5" w:rsidRDefault="009C0C1D" w:rsidP="0021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0C1D" w:rsidRPr="006B26D5" w14:paraId="3DD9F982" w14:textId="77777777" w:rsidTr="007B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1D4AF7A7" w14:textId="102E499B" w:rsidR="009C0C1D" w:rsidRPr="006B26D5" w:rsidRDefault="009C0C1D" w:rsidP="0021287F">
            <w:proofErr w:type="spellStart"/>
            <w:r w:rsidRPr="006B26D5">
              <w:t>A.PrintSignal</w:t>
            </w:r>
            <w:proofErr w:type="spellEnd"/>
          </w:p>
        </w:tc>
        <w:tc>
          <w:tcPr>
            <w:tcW w:w="1676" w:type="pct"/>
          </w:tcPr>
          <w:p w14:paraId="600B7F8F" w14:textId="780E506C" w:rsidR="009C0C1D" w:rsidRPr="006B26D5" w:rsidRDefault="00E9665F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6D5">
              <w:t>Controle</w:t>
            </w:r>
            <w:r w:rsidR="009C0C1D" w:rsidRPr="006B26D5">
              <w:t xml:space="preserve"> </w:t>
            </w:r>
            <w:r w:rsidR="008D2A19" w:rsidRPr="006B26D5">
              <w:t>of</w:t>
            </w:r>
            <w:r w:rsidR="009C0C1D" w:rsidRPr="006B26D5">
              <w:t xml:space="preserve"> iemand </w:t>
            </w:r>
            <w:r w:rsidRPr="006B26D5">
              <w:t xml:space="preserve">zijn </w:t>
            </w:r>
            <w:proofErr w:type="spellStart"/>
            <w:r w:rsidRPr="006B26D5">
              <w:t>printouts</w:t>
            </w:r>
            <w:proofErr w:type="spellEnd"/>
            <w:r w:rsidRPr="006B26D5">
              <w:t xml:space="preserve"> </w:t>
            </w:r>
            <w:r w:rsidR="00963A3B" w:rsidRPr="006B26D5">
              <w:t>bij</w:t>
            </w:r>
            <w:r w:rsidRPr="006B26D5">
              <w:t xml:space="preserve"> de printer laat liggen</w:t>
            </w:r>
            <w:r w:rsidR="007B69D3">
              <w:t>.</w:t>
            </w:r>
          </w:p>
        </w:tc>
        <w:tc>
          <w:tcPr>
            <w:tcW w:w="861" w:type="pct"/>
          </w:tcPr>
          <w:p w14:paraId="34296C23" w14:textId="10E93AE9" w:rsidR="009C0C1D" w:rsidRPr="006B26D5" w:rsidRDefault="009C0C1D" w:rsidP="0021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pct"/>
          </w:tcPr>
          <w:p w14:paraId="342656BA" w14:textId="13059A99" w:rsidR="00081483" w:rsidRPr="00081483" w:rsidRDefault="00081483" w:rsidP="00081483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DCDFF" w14:textId="77777777" w:rsidR="007F6868" w:rsidRPr="006B26D5" w:rsidRDefault="007F6868" w:rsidP="0021287F">
      <w:bookmarkStart w:id="0" w:name="_Hlk83132642"/>
      <w:bookmarkEnd w:id="0"/>
    </w:p>
    <w:sectPr w:rsidR="007F6868" w:rsidRPr="006B26D5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44C9" w14:textId="77777777" w:rsidR="002F41E6" w:rsidRDefault="002F41E6" w:rsidP="00910A2E">
      <w:pPr>
        <w:spacing w:line="240" w:lineRule="auto"/>
      </w:pPr>
      <w:r>
        <w:separator/>
      </w:r>
    </w:p>
  </w:endnote>
  <w:endnote w:type="continuationSeparator" w:id="0">
    <w:p w14:paraId="4BC5EB5B" w14:textId="77777777" w:rsidR="002F41E6" w:rsidRDefault="002F41E6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AF4C" w14:textId="77777777" w:rsidR="00D06DBA" w:rsidRDefault="00D06DB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FC08" w14:textId="77777777" w:rsidR="00D06DBA" w:rsidRDefault="00D06DB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93C6" w14:textId="77777777" w:rsidR="00D06DBA" w:rsidRDefault="00D06DBA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F3B6" w14:textId="6719885F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56AE7EC6" wp14:editId="7F42467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6D1946">
      <w:t>2.</w:t>
    </w:r>
    <w:r w:rsidR="007317BA">
      <w:t>0</w:t>
    </w:r>
    <w:r w:rsidR="002D2F7F">
      <w:t xml:space="preserve"> Procesbeschrijvingen</w:t>
    </w:r>
    <w:r w:rsidRPr="00393111">
      <w:t xml:space="preserve">- </w:t>
    </w:r>
    <w:r w:rsidR="008A22F6">
      <w:t>EX</w:t>
    </w:r>
    <w:r w:rsidR="008A22F6" w:rsidRPr="00601411">
      <w:t>_</w:t>
    </w:r>
    <w:r w:rsidR="008A22F6">
      <w:t>IT20_</w:t>
    </w:r>
    <w:r w:rsidR="00061785">
      <w:t>EP</w:t>
    </w:r>
    <w:r w:rsidR="008A22F6">
      <w:t>7</w:t>
    </w:r>
    <w:r w:rsidR="008A22F6" w:rsidRPr="00601411">
      <w:t>_P</w:t>
    </w:r>
    <w:r w:rsidR="008A22F6">
      <w:t>2</w:t>
    </w:r>
    <w:r w:rsidR="008A22F6" w:rsidRPr="00601411">
      <w:t>-K</w:t>
    </w:r>
    <w:r w:rsidR="008A22F6">
      <w:t>1</w:t>
    </w:r>
    <w:r w:rsidR="008A22F6" w:rsidRPr="00601411">
      <w:t>_</w:t>
    </w:r>
    <w:r w:rsidR="00D06DBA">
      <w:t>2</w:t>
    </w:r>
    <w:r w:rsidR="008A22F6">
      <w:t>B</w:t>
    </w:r>
    <w:r w:rsidR="008A22F6" w:rsidRPr="00601411">
      <w:t>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5D15" w14:textId="77777777" w:rsidR="002F41E6" w:rsidRDefault="002F41E6" w:rsidP="00910A2E">
      <w:pPr>
        <w:spacing w:line="240" w:lineRule="auto"/>
      </w:pPr>
      <w:r>
        <w:separator/>
      </w:r>
    </w:p>
  </w:footnote>
  <w:footnote w:type="continuationSeparator" w:id="0">
    <w:p w14:paraId="351E7764" w14:textId="77777777" w:rsidR="002F41E6" w:rsidRDefault="002F41E6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A4CD" w14:textId="77777777" w:rsidR="00D06DBA" w:rsidRDefault="00D06DB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0B86" w14:textId="77777777" w:rsidR="00910A2E" w:rsidRDefault="00CC491F">
    <w:pPr>
      <w:pStyle w:val="Koptekst"/>
    </w:pPr>
    <w:r>
      <w:rPr>
        <w:noProof/>
      </w:rPr>
      <w:pict w14:anchorId="485DE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D06F" w14:textId="77777777" w:rsidR="00D06DBA" w:rsidRDefault="00D06DBA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CF9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94BE5"/>
    <w:multiLevelType w:val="hybridMultilevel"/>
    <w:tmpl w:val="570CFF94"/>
    <w:lvl w:ilvl="0" w:tplc="2C9CE8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5"/>
  </w:num>
  <w:num w:numId="4">
    <w:abstractNumId w:val="40"/>
  </w:num>
  <w:num w:numId="5">
    <w:abstractNumId w:val="15"/>
  </w:num>
  <w:num w:numId="6">
    <w:abstractNumId w:val="37"/>
  </w:num>
  <w:num w:numId="7">
    <w:abstractNumId w:val="0"/>
  </w:num>
  <w:num w:numId="8">
    <w:abstractNumId w:val="43"/>
  </w:num>
  <w:num w:numId="9">
    <w:abstractNumId w:val="22"/>
  </w:num>
  <w:num w:numId="10">
    <w:abstractNumId w:val="30"/>
  </w:num>
  <w:num w:numId="11">
    <w:abstractNumId w:val="32"/>
  </w:num>
  <w:num w:numId="12">
    <w:abstractNumId w:val="14"/>
  </w:num>
  <w:num w:numId="13">
    <w:abstractNumId w:val="31"/>
  </w:num>
  <w:num w:numId="14">
    <w:abstractNumId w:val="24"/>
  </w:num>
  <w:num w:numId="15">
    <w:abstractNumId w:val="12"/>
  </w:num>
  <w:num w:numId="16">
    <w:abstractNumId w:val="1"/>
  </w:num>
  <w:num w:numId="17">
    <w:abstractNumId w:val="20"/>
  </w:num>
  <w:num w:numId="18">
    <w:abstractNumId w:val="4"/>
  </w:num>
  <w:num w:numId="19">
    <w:abstractNumId w:val="45"/>
  </w:num>
  <w:num w:numId="20">
    <w:abstractNumId w:val="27"/>
  </w:num>
  <w:num w:numId="21">
    <w:abstractNumId w:val="44"/>
  </w:num>
  <w:num w:numId="22">
    <w:abstractNumId w:val="36"/>
  </w:num>
  <w:num w:numId="23">
    <w:abstractNumId w:val="29"/>
  </w:num>
  <w:num w:numId="24">
    <w:abstractNumId w:val="28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3"/>
  </w:num>
  <w:num w:numId="30">
    <w:abstractNumId w:val="21"/>
  </w:num>
  <w:num w:numId="31">
    <w:abstractNumId w:val="8"/>
  </w:num>
  <w:num w:numId="32">
    <w:abstractNumId w:val="10"/>
  </w:num>
  <w:num w:numId="33">
    <w:abstractNumId w:val="39"/>
  </w:num>
  <w:num w:numId="34">
    <w:abstractNumId w:val="35"/>
  </w:num>
  <w:num w:numId="35">
    <w:abstractNumId w:val="11"/>
  </w:num>
  <w:num w:numId="36">
    <w:abstractNumId w:val="17"/>
  </w:num>
  <w:num w:numId="37">
    <w:abstractNumId w:val="23"/>
  </w:num>
  <w:num w:numId="38">
    <w:abstractNumId w:val="26"/>
  </w:num>
  <w:num w:numId="39">
    <w:abstractNumId w:val="7"/>
  </w:num>
  <w:num w:numId="40">
    <w:abstractNumId w:val="41"/>
  </w:num>
  <w:num w:numId="41">
    <w:abstractNumId w:val="42"/>
  </w:num>
  <w:num w:numId="42">
    <w:abstractNumId w:val="19"/>
  </w:num>
  <w:num w:numId="43">
    <w:abstractNumId w:val="18"/>
  </w:num>
  <w:num w:numId="44">
    <w:abstractNumId w:val="13"/>
  </w:num>
  <w:num w:numId="45">
    <w:abstractNumId w:val="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46"/>
    <w:rsid w:val="000011A5"/>
    <w:rsid w:val="000172B9"/>
    <w:rsid w:val="00020260"/>
    <w:rsid w:val="00025106"/>
    <w:rsid w:val="00061785"/>
    <w:rsid w:val="00081483"/>
    <w:rsid w:val="00095F6E"/>
    <w:rsid w:val="000A28FE"/>
    <w:rsid w:val="000B3B21"/>
    <w:rsid w:val="000C018E"/>
    <w:rsid w:val="000C218F"/>
    <w:rsid w:val="000C7207"/>
    <w:rsid w:val="000E7E04"/>
    <w:rsid w:val="00124CDA"/>
    <w:rsid w:val="001274EA"/>
    <w:rsid w:val="001300E2"/>
    <w:rsid w:val="00163D9A"/>
    <w:rsid w:val="0017583A"/>
    <w:rsid w:val="00175F42"/>
    <w:rsid w:val="001763E3"/>
    <w:rsid w:val="00196BCD"/>
    <w:rsid w:val="001A5529"/>
    <w:rsid w:val="001D2FCC"/>
    <w:rsid w:val="001F5A9F"/>
    <w:rsid w:val="00202305"/>
    <w:rsid w:val="0021287F"/>
    <w:rsid w:val="00227FF6"/>
    <w:rsid w:val="002334EC"/>
    <w:rsid w:val="00234156"/>
    <w:rsid w:val="00237180"/>
    <w:rsid w:val="002447F3"/>
    <w:rsid w:val="00252875"/>
    <w:rsid w:val="0026276D"/>
    <w:rsid w:val="002738AE"/>
    <w:rsid w:val="002757DB"/>
    <w:rsid w:val="002A74C1"/>
    <w:rsid w:val="002B0B43"/>
    <w:rsid w:val="002D0DFD"/>
    <w:rsid w:val="002D2F7F"/>
    <w:rsid w:val="002F17E4"/>
    <w:rsid w:val="002F3923"/>
    <w:rsid w:val="002F41E6"/>
    <w:rsid w:val="003236D5"/>
    <w:rsid w:val="00383288"/>
    <w:rsid w:val="00383605"/>
    <w:rsid w:val="00393111"/>
    <w:rsid w:val="003F2FF7"/>
    <w:rsid w:val="00413D73"/>
    <w:rsid w:val="00424AEA"/>
    <w:rsid w:val="00441E04"/>
    <w:rsid w:val="00453FAC"/>
    <w:rsid w:val="00495921"/>
    <w:rsid w:val="004C1005"/>
    <w:rsid w:val="004C5B2D"/>
    <w:rsid w:val="004E0DA1"/>
    <w:rsid w:val="004E5C9F"/>
    <w:rsid w:val="005321B2"/>
    <w:rsid w:val="00544045"/>
    <w:rsid w:val="005479A3"/>
    <w:rsid w:val="00565A5A"/>
    <w:rsid w:val="00567AF6"/>
    <w:rsid w:val="00594DA0"/>
    <w:rsid w:val="005D1B6E"/>
    <w:rsid w:val="00603355"/>
    <w:rsid w:val="006033B0"/>
    <w:rsid w:val="00605C58"/>
    <w:rsid w:val="006069E2"/>
    <w:rsid w:val="006545F6"/>
    <w:rsid w:val="00661D2B"/>
    <w:rsid w:val="0068714B"/>
    <w:rsid w:val="0069446E"/>
    <w:rsid w:val="006B26D5"/>
    <w:rsid w:val="006B5218"/>
    <w:rsid w:val="006C70B1"/>
    <w:rsid w:val="006D1946"/>
    <w:rsid w:val="006E1649"/>
    <w:rsid w:val="007317BA"/>
    <w:rsid w:val="00743CA2"/>
    <w:rsid w:val="007469F2"/>
    <w:rsid w:val="007A6541"/>
    <w:rsid w:val="007B69D3"/>
    <w:rsid w:val="007E134A"/>
    <w:rsid w:val="007E4BCF"/>
    <w:rsid w:val="007F3090"/>
    <w:rsid w:val="007F6868"/>
    <w:rsid w:val="0082745D"/>
    <w:rsid w:val="00837330"/>
    <w:rsid w:val="008433E7"/>
    <w:rsid w:val="00854C7A"/>
    <w:rsid w:val="00865BE9"/>
    <w:rsid w:val="0086620A"/>
    <w:rsid w:val="00875635"/>
    <w:rsid w:val="00881F6F"/>
    <w:rsid w:val="008875F7"/>
    <w:rsid w:val="008A22F6"/>
    <w:rsid w:val="008D2A19"/>
    <w:rsid w:val="008E0EE0"/>
    <w:rsid w:val="008E4842"/>
    <w:rsid w:val="008E7EC5"/>
    <w:rsid w:val="00910A2E"/>
    <w:rsid w:val="00931C11"/>
    <w:rsid w:val="009423AA"/>
    <w:rsid w:val="00954D27"/>
    <w:rsid w:val="00961128"/>
    <w:rsid w:val="00963A3B"/>
    <w:rsid w:val="00981E9E"/>
    <w:rsid w:val="00985C98"/>
    <w:rsid w:val="009863EB"/>
    <w:rsid w:val="0099471C"/>
    <w:rsid w:val="00996768"/>
    <w:rsid w:val="009977B2"/>
    <w:rsid w:val="009C0C1D"/>
    <w:rsid w:val="009D70A9"/>
    <w:rsid w:val="00A03DC3"/>
    <w:rsid w:val="00A10C66"/>
    <w:rsid w:val="00A266FE"/>
    <w:rsid w:val="00A37C7F"/>
    <w:rsid w:val="00A856EA"/>
    <w:rsid w:val="00AA3AF9"/>
    <w:rsid w:val="00AC48BB"/>
    <w:rsid w:val="00AF432E"/>
    <w:rsid w:val="00B03132"/>
    <w:rsid w:val="00B9493B"/>
    <w:rsid w:val="00BA5CAB"/>
    <w:rsid w:val="00BB5D61"/>
    <w:rsid w:val="00BD4330"/>
    <w:rsid w:val="00BD7D94"/>
    <w:rsid w:val="00BE16DC"/>
    <w:rsid w:val="00BE4CE2"/>
    <w:rsid w:val="00BE52E5"/>
    <w:rsid w:val="00C02B53"/>
    <w:rsid w:val="00C84117"/>
    <w:rsid w:val="00C93A88"/>
    <w:rsid w:val="00CA0A8F"/>
    <w:rsid w:val="00CB045F"/>
    <w:rsid w:val="00CB3D2A"/>
    <w:rsid w:val="00CC0080"/>
    <w:rsid w:val="00CC491F"/>
    <w:rsid w:val="00CE1BE8"/>
    <w:rsid w:val="00CF0278"/>
    <w:rsid w:val="00D06DBA"/>
    <w:rsid w:val="00D07CAB"/>
    <w:rsid w:val="00D26CD4"/>
    <w:rsid w:val="00D422F4"/>
    <w:rsid w:val="00D46F78"/>
    <w:rsid w:val="00D657EB"/>
    <w:rsid w:val="00D81EC3"/>
    <w:rsid w:val="00DA539C"/>
    <w:rsid w:val="00E15D5F"/>
    <w:rsid w:val="00E20EB2"/>
    <w:rsid w:val="00E24C05"/>
    <w:rsid w:val="00E33BFA"/>
    <w:rsid w:val="00E549BE"/>
    <w:rsid w:val="00E63944"/>
    <w:rsid w:val="00E715B5"/>
    <w:rsid w:val="00E8631E"/>
    <w:rsid w:val="00E86B0D"/>
    <w:rsid w:val="00E9665F"/>
    <w:rsid w:val="00EA5EDA"/>
    <w:rsid w:val="00EB179F"/>
    <w:rsid w:val="00EC4011"/>
    <w:rsid w:val="00F03665"/>
    <w:rsid w:val="00F21B9C"/>
    <w:rsid w:val="00F314EA"/>
    <w:rsid w:val="00F43BFF"/>
    <w:rsid w:val="00F45F49"/>
    <w:rsid w:val="00F86F0C"/>
    <w:rsid w:val="00F90E5E"/>
    <w:rsid w:val="00FA468C"/>
    <w:rsid w:val="00F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61D62"/>
  <w15:chartTrackingRefBased/>
  <w15:docId w15:val="{5CBB1D76-1CFE-4D6D-8433-88A87B0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531052a-1e02-4984-ab91-9914475eeee0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F9CEBD8C22D48ABCF5D755F759028" ma:contentTypeVersion="14" ma:contentTypeDescription="Create a new document." ma:contentTypeScope="" ma:versionID="eb283fed2e5ce1448cc6a9a7cd60f6f8">
  <xsd:schema xmlns:xsd="http://www.w3.org/2001/XMLSchema" xmlns:xs="http://www.w3.org/2001/XMLSchema" xmlns:p="http://schemas.microsoft.com/office/2006/metadata/properties" xmlns:ns3="5531052a-1e02-4984-ab91-9914475eeee0" xmlns:ns4="d379e4c7-5fb0-4260-81bc-a4de5ccf8d98" targetNamespace="http://schemas.microsoft.com/office/2006/metadata/properties" ma:root="true" ma:fieldsID="a37c30df2a83936e9765c145907af6a1" ns3:_="" ns4:_="">
    <xsd:import namespace="5531052a-1e02-4984-ab91-9914475eeee0"/>
    <xsd:import namespace="d379e4c7-5fb0-4260-81bc-a4de5ccf8d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1052a-1e02-4984-ab91-9914475eee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9e4c7-5fb0-4260-81bc-a4de5ccf8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documentManagement/types"/>
    <ds:schemaRef ds:uri="http://purl.org/dc/elements/1.1/"/>
    <ds:schemaRef ds:uri="5531052a-1e02-4984-ab91-9914475eeee0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d379e4c7-5fb0-4260-81bc-a4de5ccf8d98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9C63780-5A0C-4CF4-A89B-835BD3FEF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1052a-1e02-4984-ab91-9914475eeee0"/>
    <ds:schemaRef ds:uri="d379e4c7-5fb0-4260-81bc-a4de5ccf8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Visser, Erik</cp:lastModifiedBy>
  <cp:revision>3</cp:revision>
  <dcterms:created xsi:type="dcterms:W3CDTF">2022-10-05T18:20:00Z</dcterms:created>
  <dcterms:modified xsi:type="dcterms:W3CDTF">2022-10-05T18:20:00Z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0x010100812F9CEBD8C22D48ABCF5D755F759028</vt:lpwstr>
  </property>
  <property fmtid="{D5CDD505-2E9C-101B-9397-08002B2CF9AE}" pid="3" name="Order">
    <vt:r8>9708300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