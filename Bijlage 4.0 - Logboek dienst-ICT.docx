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A12" w14:textId="0FD40306" w:rsidR="00BE52E5" w:rsidRPr="00C77934" w:rsidRDefault="00BE52E5" w:rsidP="00BE52E5">
      <w:pPr>
        <w:jc w:val="center"/>
        <w:rPr>
          <w:sz w:val="48"/>
          <w:szCs w:val="48"/>
          <w:lang w:val="en-US"/>
        </w:rPr>
      </w:pPr>
      <w:proofErr w:type="spellStart"/>
      <w:r w:rsidRPr="00C77934">
        <w:rPr>
          <w:sz w:val="48"/>
          <w:szCs w:val="48"/>
          <w:lang w:val="en-US"/>
        </w:rPr>
        <w:t>Bijlage</w:t>
      </w:r>
      <w:proofErr w:type="spellEnd"/>
      <w:r w:rsidRPr="00C77934">
        <w:rPr>
          <w:sz w:val="48"/>
          <w:szCs w:val="48"/>
          <w:lang w:val="en-US"/>
        </w:rPr>
        <w:t xml:space="preserve"> </w:t>
      </w:r>
      <w:r w:rsidR="00C63E27">
        <w:rPr>
          <w:sz w:val="48"/>
          <w:szCs w:val="48"/>
          <w:lang w:val="en-US"/>
        </w:rPr>
        <w:t>5</w:t>
      </w:r>
      <w:r w:rsidR="009A515E" w:rsidRPr="00C77934">
        <w:rPr>
          <w:sz w:val="48"/>
          <w:szCs w:val="48"/>
          <w:lang w:val="en-US"/>
        </w:rPr>
        <w:t>.</w:t>
      </w:r>
      <w:r w:rsidR="005D1B23" w:rsidRPr="00C77934">
        <w:rPr>
          <w:sz w:val="48"/>
          <w:szCs w:val="48"/>
          <w:lang w:val="en-US"/>
        </w:rPr>
        <w:t>0</w:t>
      </w:r>
      <w:r w:rsidR="009A515E" w:rsidRPr="00C77934">
        <w:rPr>
          <w:sz w:val="48"/>
          <w:szCs w:val="48"/>
          <w:lang w:val="en-US"/>
        </w:rPr>
        <w:t xml:space="preserve"> </w:t>
      </w:r>
      <w:proofErr w:type="spellStart"/>
      <w:r w:rsidR="00C63E27">
        <w:rPr>
          <w:sz w:val="48"/>
          <w:szCs w:val="48"/>
          <w:lang w:val="en-US"/>
        </w:rPr>
        <w:t>Logboek</w:t>
      </w:r>
      <w:proofErr w:type="spellEnd"/>
      <w:r w:rsidR="005D1B23" w:rsidRPr="00C77934">
        <w:rPr>
          <w:sz w:val="48"/>
          <w:szCs w:val="48"/>
          <w:lang w:val="en-US"/>
        </w:rPr>
        <w:t xml:space="preserve"> </w:t>
      </w:r>
      <w:proofErr w:type="spellStart"/>
      <w:r w:rsidR="005D1B23" w:rsidRPr="00C77934">
        <w:rPr>
          <w:sz w:val="48"/>
          <w:szCs w:val="48"/>
          <w:lang w:val="en-US"/>
        </w:rPr>
        <w:t>dienst</w:t>
      </w:r>
      <w:proofErr w:type="spellEnd"/>
      <w:r w:rsidR="005D1B23" w:rsidRPr="00C77934">
        <w:rPr>
          <w:sz w:val="48"/>
          <w:szCs w:val="48"/>
          <w:lang w:val="en-US"/>
        </w:rPr>
        <w:t>-ICT</w:t>
      </w:r>
    </w:p>
    <w:p w14:paraId="44FD91E3" w14:textId="77777777" w:rsidR="0017583A" w:rsidRPr="00C77934" w:rsidRDefault="0017583A" w:rsidP="00910A2E">
      <w:pPr>
        <w:rPr>
          <w:lang w:val="en-US"/>
        </w:rPr>
      </w:pPr>
    </w:p>
    <w:p w14:paraId="4ED299EA" w14:textId="77777777" w:rsidR="00565A5A" w:rsidRPr="00C77934" w:rsidRDefault="00565A5A" w:rsidP="00910A2E">
      <w:pPr>
        <w:rPr>
          <w:lang w:val="en-US"/>
        </w:rPr>
      </w:pPr>
    </w:p>
    <w:p w14:paraId="006787CB" w14:textId="77777777" w:rsidR="00565A5A" w:rsidRPr="00C77934" w:rsidRDefault="00565A5A" w:rsidP="00910A2E">
      <w:pPr>
        <w:rPr>
          <w:lang w:val="en-US"/>
        </w:rPr>
      </w:pPr>
    </w:p>
    <w:p w14:paraId="1ED12BCC" w14:textId="77777777" w:rsidR="00565A5A" w:rsidRPr="00C77934" w:rsidRDefault="00565A5A" w:rsidP="00910A2E">
      <w:pPr>
        <w:rPr>
          <w:lang w:val="en-US"/>
        </w:rPr>
      </w:pPr>
    </w:p>
    <w:p w14:paraId="5989FBAA" w14:textId="77777777" w:rsidR="00565A5A" w:rsidRPr="00C77934" w:rsidRDefault="00565A5A" w:rsidP="00910A2E">
      <w:pPr>
        <w:rPr>
          <w:lang w:val="en-US"/>
        </w:rPr>
      </w:pPr>
    </w:p>
    <w:p w14:paraId="1D8886B8" w14:textId="77777777" w:rsidR="00565A5A" w:rsidRPr="00C77934" w:rsidRDefault="00565A5A" w:rsidP="00910A2E">
      <w:pPr>
        <w:rPr>
          <w:lang w:val="en-US"/>
        </w:rPr>
      </w:pPr>
    </w:p>
    <w:p w14:paraId="19A51225" w14:textId="77777777" w:rsidR="00565A5A" w:rsidRPr="00C77934" w:rsidRDefault="00565A5A" w:rsidP="00910A2E">
      <w:pPr>
        <w:rPr>
          <w:lang w:val="en-US"/>
        </w:rPr>
      </w:pPr>
    </w:p>
    <w:p w14:paraId="6CB5CBFD" w14:textId="77777777" w:rsidR="00565A5A" w:rsidRPr="00C77934" w:rsidRDefault="00565A5A" w:rsidP="00910A2E">
      <w:pPr>
        <w:rPr>
          <w:lang w:val="en-US"/>
        </w:rPr>
      </w:pPr>
    </w:p>
    <w:p w14:paraId="155F8BBE" w14:textId="77777777" w:rsidR="00565A5A" w:rsidRPr="00C77934" w:rsidRDefault="00565A5A" w:rsidP="00910A2E">
      <w:pPr>
        <w:rPr>
          <w:lang w:val="en-US"/>
        </w:rPr>
      </w:pPr>
    </w:p>
    <w:p w14:paraId="0D80C1FB" w14:textId="77777777" w:rsidR="00565A5A" w:rsidRPr="00C77934" w:rsidRDefault="00565A5A" w:rsidP="00910A2E">
      <w:pPr>
        <w:rPr>
          <w:lang w:val="en-US"/>
        </w:rPr>
      </w:pPr>
    </w:p>
    <w:p w14:paraId="1F9E7860" w14:textId="77777777" w:rsidR="00565A5A" w:rsidRPr="00C77934" w:rsidRDefault="00565A5A" w:rsidP="00910A2E">
      <w:pPr>
        <w:rPr>
          <w:lang w:val="en-US"/>
        </w:rPr>
      </w:pPr>
    </w:p>
    <w:p w14:paraId="1D7CCB93" w14:textId="77777777" w:rsidR="00565A5A" w:rsidRPr="00C77934" w:rsidRDefault="00565A5A" w:rsidP="00910A2E">
      <w:pPr>
        <w:rPr>
          <w:lang w:val="en-US"/>
        </w:rPr>
      </w:pPr>
    </w:p>
    <w:p w14:paraId="579A91EE" w14:textId="77777777" w:rsidR="00565A5A" w:rsidRPr="00C77934" w:rsidRDefault="00565A5A" w:rsidP="00910A2E">
      <w:pPr>
        <w:rPr>
          <w:lang w:val="en-US"/>
        </w:rPr>
      </w:pPr>
    </w:p>
    <w:p w14:paraId="5FDD34E5" w14:textId="77777777" w:rsidR="00565A5A" w:rsidRPr="00C77934" w:rsidRDefault="00565A5A" w:rsidP="00910A2E">
      <w:pPr>
        <w:rPr>
          <w:lang w:val="en-US"/>
        </w:rPr>
      </w:pPr>
    </w:p>
    <w:p w14:paraId="44432270" w14:textId="77777777" w:rsidR="00565A5A" w:rsidRPr="00C77934" w:rsidRDefault="00565A5A" w:rsidP="00910A2E">
      <w:pPr>
        <w:rPr>
          <w:lang w:val="en-US"/>
        </w:rPr>
      </w:pPr>
    </w:p>
    <w:p w14:paraId="5E8CF615" w14:textId="77777777" w:rsidR="00565A5A" w:rsidRPr="00C77934" w:rsidRDefault="00565A5A" w:rsidP="00910A2E">
      <w:pPr>
        <w:rPr>
          <w:lang w:val="en-US"/>
        </w:rPr>
      </w:pPr>
    </w:p>
    <w:p w14:paraId="60C963D6" w14:textId="77777777" w:rsidR="00565A5A" w:rsidRPr="00C77934" w:rsidRDefault="00565A5A" w:rsidP="00910A2E">
      <w:pPr>
        <w:rPr>
          <w:lang w:val="en-US"/>
        </w:rPr>
      </w:pPr>
    </w:p>
    <w:p w14:paraId="2907EB46" w14:textId="77777777" w:rsidR="00565A5A" w:rsidRPr="00C77934" w:rsidRDefault="00565A5A" w:rsidP="00910A2E">
      <w:pPr>
        <w:rPr>
          <w:lang w:val="en-US"/>
        </w:rPr>
      </w:pPr>
    </w:p>
    <w:p w14:paraId="2FD9B0CD" w14:textId="77777777" w:rsidR="00565A5A" w:rsidRPr="00C77934" w:rsidRDefault="00565A5A" w:rsidP="00910A2E">
      <w:pPr>
        <w:rPr>
          <w:lang w:val="en-US"/>
        </w:rPr>
      </w:pPr>
    </w:p>
    <w:p w14:paraId="4D60702E" w14:textId="77777777" w:rsidR="00565A5A" w:rsidRPr="00C77934" w:rsidRDefault="00565A5A" w:rsidP="00910A2E">
      <w:pPr>
        <w:rPr>
          <w:lang w:val="en-US"/>
        </w:rPr>
      </w:pPr>
    </w:p>
    <w:p w14:paraId="07BC6809" w14:textId="77777777" w:rsidR="00565A5A" w:rsidRPr="00C77934" w:rsidRDefault="00565A5A" w:rsidP="00910A2E">
      <w:pPr>
        <w:rPr>
          <w:lang w:val="en-US"/>
        </w:rPr>
      </w:pPr>
    </w:p>
    <w:p w14:paraId="61EFD425" w14:textId="77777777" w:rsidR="00565A5A" w:rsidRPr="00C77934" w:rsidRDefault="00565A5A" w:rsidP="00910A2E">
      <w:pPr>
        <w:rPr>
          <w:lang w:val="en-US"/>
        </w:rPr>
      </w:pPr>
    </w:p>
    <w:p w14:paraId="48AA7618" w14:textId="77777777" w:rsidR="00565A5A" w:rsidRPr="00C77934" w:rsidRDefault="00565A5A" w:rsidP="00910A2E">
      <w:pPr>
        <w:rPr>
          <w:lang w:val="en-US"/>
        </w:rPr>
      </w:pPr>
    </w:p>
    <w:p w14:paraId="4E814AB6" w14:textId="77777777" w:rsidR="00565A5A" w:rsidRPr="00C77934" w:rsidRDefault="00565A5A" w:rsidP="00910A2E">
      <w:pPr>
        <w:rPr>
          <w:lang w:val="en-US"/>
        </w:rPr>
      </w:pPr>
    </w:p>
    <w:p w14:paraId="511C19B5" w14:textId="77777777" w:rsidR="00565A5A" w:rsidRPr="00C77934" w:rsidRDefault="00565A5A" w:rsidP="00910A2E">
      <w:pPr>
        <w:rPr>
          <w:lang w:val="en-US"/>
        </w:rPr>
      </w:pPr>
    </w:p>
    <w:p w14:paraId="3E131CAE" w14:textId="77777777" w:rsidR="00565A5A" w:rsidRPr="00C77934" w:rsidRDefault="00565A5A" w:rsidP="00910A2E">
      <w:pPr>
        <w:rPr>
          <w:lang w:val="en-US"/>
        </w:rPr>
      </w:pPr>
    </w:p>
    <w:p w14:paraId="7E401693" w14:textId="77777777" w:rsidR="00565A5A" w:rsidRPr="00C77934" w:rsidRDefault="00565A5A" w:rsidP="00910A2E">
      <w:pPr>
        <w:rPr>
          <w:lang w:val="en-US"/>
        </w:rPr>
      </w:pPr>
    </w:p>
    <w:p w14:paraId="7BAEFDA9" w14:textId="77777777" w:rsidR="00565A5A" w:rsidRPr="00C77934" w:rsidRDefault="00565A5A" w:rsidP="00910A2E">
      <w:pPr>
        <w:rPr>
          <w:lang w:val="en-US"/>
        </w:rPr>
      </w:pPr>
    </w:p>
    <w:p w14:paraId="03462AC5" w14:textId="77777777" w:rsidR="00565A5A" w:rsidRPr="00C77934" w:rsidRDefault="00565A5A" w:rsidP="00910A2E">
      <w:pPr>
        <w:rPr>
          <w:lang w:val="en-US"/>
        </w:rPr>
      </w:pPr>
    </w:p>
    <w:p w14:paraId="35E36A1C" w14:textId="77777777" w:rsidR="00565A5A" w:rsidRPr="00C77934" w:rsidRDefault="00565A5A" w:rsidP="00910A2E">
      <w:pPr>
        <w:rPr>
          <w:lang w:val="en-US"/>
        </w:rPr>
      </w:pPr>
    </w:p>
    <w:p w14:paraId="706A83E5" w14:textId="77777777" w:rsidR="00565A5A" w:rsidRPr="00C77934" w:rsidRDefault="00565A5A" w:rsidP="00910A2E">
      <w:pPr>
        <w:rPr>
          <w:lang w:val="en-US"/>
        </w:rPr>
        <w:sectPr w:rsidR="00565A5A" w:rsidRPr="00C77934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BFBF9C2" w14:textId="48E01CC4" w:rsidR="00706051" w:rsidRPr="00706051" w:rsidRDefault="00706051" w:rsidP="00706051">
      <w:pPr>
        <w:pStyle w:val="Kop2"/>
      </w:pPr>
    </w:p>
    <w:sectPr w:rsidR="00706051" w:rsidRPr="00706051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6782" w14:textId="77777777" w:rsidR="009A41F0" w:rsidRDefault="009A41F0" w:rsidP="00910A2E">
      <w:pPr>
        <w:spacing w:line="240" w:lineRule="auto"/>
      </w:pPr>
      <w:r>
        <w:separator/>
      </w:r>
    </w:p>
  </w:endnote>
  <w:endnote w:type="continuationSeparator" w:id="0">
    <w:p w14:paraId="436E3AE0" w14:textId="77777777" w:rsidR="009A41F0" w:rsidRDefault="009A41F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3723" w14:textId="77777777" w:rsidR="009A515E" w:rsidRDefault="009A51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3C6F" w14:textId="77777777" w:rsidR="009A515E" w:rsidRDefault="009A515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0CC1" w14:textId="77777777" w:rsidR="009A515E" w:rsidRDefault="009A515E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34844A5E" w:rsidR="00393111" w:rsidRPr="008B60EE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B60EE">
      <w:rPr>
        <w:lang w:val="en-US"/>
      </w:rPr>
      <w:tab/>
    </w:r>
    <w:proofErr w:type="spellStart"/>
    <w:r w:rsidRPr="008B60EE">
      <w:rPr>
        <w:lang w:val="en-US"/>
      </w:rPr>
      <w:t>Bijlage</w:t>
    </w:r>
    <w:proofErr w:type="spellEnd"/>
    <w:r w:rsidRPr="008B60EE">
      <w:rPr>
        <w:lang w:val="en-US"/>
      </w:rPr>
      <w:t xml:space="preserve"> </w:t>
    </w:r>
    <w:r w:rsidR="009A515E" w:rsidRPr="008B60EE">
      <w:rPr>
        <w:lang w:val="en-US"/>
      </w:rPr>
      <w:t>1.</w:t>
    </w:r>
    <w:r w:rsidR="009B6978" w:rsidRPr="008B60EE">
      <w:rPr>
        <w:lang w:val="en-US"/>
      </w:rPr>
      <w:t xml:space="preserve">0 </w:t>
    </w:r>
    <w:r w:rsidR="009E5775" w:rsidRPr="008B60EE">
      <w:rPr>
        <w:lang w:val="en-US"/>
      </w:rPr>
      <w:t xml:space="preserve">memo </w:t>
    </w:r>
    <w:proofErr w:type="spellStart"/>
    <w:r w:rsidR="009E5775" w:rsidRPr="008B60EE">
      <w:rPr>
        <w:lang w:val="en-US"/>
      </w:rPr>
      <w:t>dienst</w:t>
    </w:r>
    <w:proofErr w:type="spellEnd"/>
    <w:r w:rsidR="009E5775" w:rsidRPr="008B60EE">
      <w:rPr>
        <w:lang w:val="en-US"/>
      </w:rPr>
      <w:t>-ICT</w:t>
    </w:r>
    <w:r w:rsidRPr="008B60EE">
      <w:rPr>
        <w:lang w:val="en-US"/>
      </w:rPr>
      <w:t xml:space="preserve">- </w:t>
    </w:r>
    <w:r w:rsidR="00FA6C12" w:rsidRPr="008B60EE">
      <w:rPr>
        <w:rFonts w:cstheme="minorHAnsi"/>
        <w:lang w:val="en-US"/>
      </w:rPr>
      <w:t>EX_IT20-</w:t>
    </w:r>
    <w:r w:rsidR="009E5775" w:rsidRPr="008B60EE">
      <w:rPr>
        <w:rFonts w:cstheme="minorHAnsi"/>
        <w:lang w:val="en-US"/>
      </w:rPr>
      <w:t>CEP8</w:t>
    </w:r>
    <w:r w:rsidR="00FA6C12" w:rsidRPr="008B60EE">
      <w:rPr>
        <w:rFonts w:cstheme="minorHAnsi"/>
        <w:lang w:val="en-US"/>
      </w:rPr>
      <w:t>_</w:t>
    </w:r>
    <w:r w:rsidR="009E5775" w:rsidRPr="008B60EE">
      <w:rPr>
        <w:rFonts w:cstheme="minorHAnsi"/>
        <w:lang w:val="en-US"/>
      </w:rPr>
      <w:t>P2</w:t>
    </w:r>
    <w:r w:rsidR="00FA6C12" w:rsidRPr="008B60EE">
      <w:rPr>
        <w:rFonts w:cstheme="minorHAnsi"/>
        <w:lang w:val="en-US"/>
      </w:rPr>
      <w:t>-K2-W1</w:t>
    </w:r>
    <w:r w:rsidRPr="008B60EE">
      <w:rPr>
        <w:lang w:val="en-US"/>
      </w:rPr>
      <w:tab/>
    </w:r>
    <w:r>
      <w:rPr>
        <w:szCs w:val="16"/>
      </w:rPr>
      <w:fldChar w:fldCharType="begin"/>
    </w:r>
    <w:r w:rsidRPr="008B60EE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8B60EE">
      <w:rPr>
        <w:szCs w:val="16"/>
        <w:lang w:val="en-US"/>
      </w:rPr>
      <w:t>2</w:t>
    </w:r>
    <w:r>
      <w:rPr>
        <w:szCs w:val="16"/>
      </w:rPr>
      <w:fldChar w:fldCharType="end"/>
    </w:r>
    <w:r w:rsidRPr="008B60EE">
      <w:rPr>
        <w:szCs w:val="16"/>
        <w:lang w:val="en-US"/>
      </w:rPr>
      <w:t>/</w:t>
    </w:r>
    <w:r>
      <w:rPr>
        <w:szCs w:val="16"/>
      </w:rPr>
      <w:fldChar w:fldCharType="begin"/>
    </w:r>
    <w:r w:rsidRPr="008B60EE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8B60EE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76B8" w14:textId="77777777" w:rsidR="009A41F0" w:rsidRDefault="009A41F0" w:rsidP="00910A2E">
      <w:pPr>
        <w:spacing w:line="240" w:lineRule="auto"/>
      </w:pPr>
      <w:r>
        <w:separator/>
      </w:r>
    </w:p>
  </w:footnote>
  <w:footnote w:type="continuationSeparator" w:id="0">
    <w:p w14:paraId="72EE19D8" w14:textId="77777777" w:rsidR="009A41F0" w:rsidRDefault="009A41F0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F530" w14:textId="77777777" w:rsidR="009A515E" w:rsidRDefault="009A51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C63E27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356A" w14:textId="77777777" w:rsidR="009A515E" w:rsidRDefault="009A515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1530">
    <w:abstractNumId w:val="3"/>
  </w:num>
  <w:num w:numId="2" w16cid:durableId="1761101790">
    <w:abstractNumId w:val="38"/>
  </w:num>
  <w:num w:numId="3" w16cid:durableId="895552833">
    <w:abstractNumId w:val="5"/>
  </w:num>
  <w:num w:numId="4" w16cid:durableId="1095975050">
    <w:abstractNumId w:val="40"/>
  </w:num>
  <w:num w:numId="5" w16cid:durableId="454328233">
    <w:abstractNumId w:val="16"/>
  </w:num>
  <w:num w:numId="6" w16cid:durableId="1415325577">
    <w:abstractNumId w:val="37"/>
  </w:num>
  <w:num w:numId="7" w16cid:durableId="854342478">
    <w:abstractNumId w:val="0"/>
  </w:num>
  <w:num w:numId="8" w16cid:durableId="2035036233">
    <w:abstractNumId w:val="43"/>
  </w:num>
  <w:num w:numId="9" w16cid:durableId="783843066">
    <w:abstractNumId w:val="23"/>
  </w:num>
  <w:num w:numId="10" w16cid:durableId="1313604972">
    <w:abstractNumId w:val="31"/>
  </w:num>
  <w:num w:numId="11" w16cid:durableId="1442728398">
    <w:abstractNumId w:val="33"/>
  </w:num>
  <w:num w:numId="12" w16cid:durableId="768114672">
    <w:abstractNumId w:val="15"/>
  </w:num>
  <w:num w:numId="13" w16cid:durableId="1011686399">
    <w:abstractNumId w:val="32"/>
  </w:num>
  <w:num w:numId="14" w16cid:durableId="1422750438">
    <w:abstractNumId w:val="25"/>
  </w:num>
  <w:num w:numId="15" w16cid:durableId="1911966331">
    <w:abstractNumId w:val="13"/>
  </w:num>
  <w:num w:numId="16" w16cid:durableId="445854704">
    <w:abstractNumId w:val="1"/>
  </w:num>
  <w:num w:numId="17" w16cid:durableId="1671785900">
    <w:abstractNumId w:val="21"/>
  </w:num>
  <w:num w:numId="18" w16cid:durableId="1919632177">
    <w:abstractNumId w:val="4"/>
  </w:num>
  <w:num w:numId="19" w16cid:durableId="2062358546">
    <w:abstractNumId w:val="45"/>
  </w:num>
  <w:num w:numId="20" w16cid:durableId="802429065">
    <w:abstractNumId w:val="28"/>
  </w:num>
  <w:num w:numId="21" w16cid:durableId="836458948">
    <w:abstractNumId w:val="44"/>
  </w:num>
  <w:num w:numId="22" w16cid:durableId="302084642">
    <w:abstractNumId w:val="36"/>
  </w:num>
  <w:num w:numId="23" w16cid:durableId="589508734">
    <w:abstractNumId w:val="30"/>
  </w:num>
  <w:num w:numId="24" w16cid:durableId="423647902">
    <w:abstractNumId w:val="29"/>
  </w:num>
  <w:num w:numId="25" w16cid:durableId="555048182">
    <w:abstractNumId w:val="26"/>
  </w:num>
  <w:num w:numId="26" w16cid:durableId="681318625">
    <w:abstractNumId w:val="17"/>
  </w:num>
  <w:num w:numId="27" w16cid:durableId="2020689531">
    <w:abstractNumId w:val="6"/>
  </w:num>
  <w:num w:numId="28" w16cid:durableId="366565466">
    <w:abstractNumId w:val="2"/>
  </w:num>
  <w:num w:numId="29" w16cid:durableId="1137994283">
    <w:abstractNumId w:val="34"/>
  </w:num>
  <w:num w:numId="30" w16cid:durableId="1112356094">
    <w:abstractNumId w:val="22"/>
  </w:num>
  <w:num w:numId="31" w16cid:durableId="886726102">
    <w:abstractNumId w:val="8"/>
  </w:num>
  <w:num w:numId="32" w16cid:durableId="843085347">
    <w:abstractNumId w:val="11"/>
  </w:num>
  <w:num w:numId="33" w16cid:durableId="2055080184">
    <w:abstractNumId w:val="39"/>
  </w:num>
  <w:num w:numId="34" w16cid:durableId="639924923">
    <w:abstractNumId w:val="35"/>
  </w:num>
  <w:num w:numId="35" w16cid:durableId="102530717">
    <w:abstractNumId w:val="12"/>
  </w:num>
  <w:num w:numId="36" w16cid:durableId="557860060">
    <w:abstractNumId w:val="18"/>
  </w:num>
  <w:num w:numId="37" w16cid:durableId="1671370964">
    <w:abstractNumId w:val="24"/>
  </w:num>
  <w:num w:numId="38" w16cid:durableId="907301542">
    <w:abstractNumId w:val="27"/>
  </w:num>
  <w:num w:numId="39" w16cid:durableId="584606518">
    <w:abstractNumId w:val="7"/>
  </w:num>
  <w:num w:numId="40" w16cid:durableId="907038487">
    <w:abstractNumId w:val="41"/>
  </w:num>
  <w:num w:numId="41" w16cid:durableId="1841650937">
    <w:abstractNumId w:val="42"/>
  </w:num>
  <w:num w:numId="42" w16cid:durableId="844367560">
    <w:abstractNumId w:val="20"/>
  </w:num>
  <w:num w:numId="43" w16cid:durableId="1997031190">
    <w:abstractNumId w:val="19"/>
  </w:num>
  <w:num w:numId="44" w16cid:durableId="1905557276">
    <w:abstractNumId w:val="14"/>
  </w:num>
  <w:num w:numId="45" w16cid:durableId="587469818">
    <w:abstractNumId w:val="9"/>
  </w:num>
  <w:num w:numId="46" w16cid:durableId="1066146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3247E"/>
    <w:rsid w:val="00040DF0"/>
    <w:rsid w:val="00095F6E"/>
    <w:rsid w:val="000B3B21"/>
    <w:rsid w:val="000C018E"/>
    <w:rsid w:val="000C6359"/>
    <w:rsid w:val="000C7207"/>
    <w:rsid w:val="00114441"/>
    <w:rsid w:val="00166F3D"/>
    <w:rsid w:val="0017583A"/>
    <w:rsid w:val="001763E3"/>
    <w:rsid w:val="001A5529"/>
    <w:rsid w:val="001A64C7"/>
    <w:rsid w:val="001B001A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74C1"/>
    <w:rsid w:val="002C0DC6"/>
    <w:rsid w:val="002F3923"/>
    <w:rsid w:val="00304937"/>
    <w:rsid w:val="00311ADF"/>
    <w:rsid w:val="00315019"/>
    <w:rsid w:val="00383605"/>
    <w:rsid w:val="00385CB0"/>
    <w:rsid w:val="00393111"/>
    <w:rsid w:val="003A5A99"/>
    <w:rsid w:val="003E096E"/>
    <w:rsid w:val="003E7082"/>
    <w:rsid w:val="003F2FF7"/>
    <w:rsid w:val="0042211E"/>
    <w:rsid w:val="00424AEA"/>
    <w:rsid w:val="0042781C"/>
    <w:rsid w:val="00447F9B"/>
    <w:rsid w:val="00450492"/>
    <w:rsid w:val="00453782"/>
    <w:rsid w:val="00453FA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D1B23"/>
    <w:rsid w:val="005E721E"/>
    <w:rsid w:val="006069E2"/>
    <w:rsid w:val="00623ED4"/>
    <w:rsid w:val="00635436"/>
    <w:rsid w:val="00653925"/>
    <w:rsid w:val="006662E7"/>
    <w:rsid w:val="0068714B"/>
    <w:rsid w:val="0069446E"/>
    <w:rsid w:val="006B5218"/>
    <w:rsid w:val="006C70B1"/>
    <w:rsid w:val="006E1649"/>
    <w:rsid w:val="00706051"/>
    <w:rsid w:val="007958D4"/>
    <w:rsid w:val="007B4F1B"/>
    <w:rsid w:val="007B6469"/>
    <w:rsid w:val="007C5A70"/>
    <w:rsid w:val="007D50D6"/>
    <w:rsid w:val="007E4BCF"/>
    <w:rsid w:val="007F2FE3"/>
    <w:rsid w:val="007F3090"/>
    <w:rsid w:val="007F6868"/>
    <w:rsid w:val="00810F22"/>
    <w:rsid w:val="0082745D"/>
    <w:rsid w:val="00837330"/>
    <w:rsid w:val="008426E0"/>
    <w:rsid w:val="00854C7A"/>
    <w:rsid w:val="00881F6F"/>
    <w:rsid w:val="008A4868"/>
    <w:rsid w:val="008B60EE"/>
    <w:rsid w:val="008C01FB"/>
    <w:rsid w:val="008E0EE0"/>
    <w:rsid w:val="008E7EC5"/>
    <w:rsid w:val="00910A2E"/>
    <w:rsid w:val="00931C11"/>
    <w:rsid w:val="00940B27"/>
    <w:rsid w:val="009423AA"/>
    <w:rsid w:val="00957BE9"/>
    <w:rsid w:val="009665D3"/>
    <w:rsid w:val="0099471C"/>
    <w:rsid w:val="00996768"/>
    <w:rsid w:val="009977B2"/>
    <w:rsid w:val="009A25DF"/>
    <w:rsid w:val="009A41F0"/>
    <w:rsid w:val="009A515E"/>
    <w:rsid w:val="009B6978"/>
    <w:rsid w:val="009C7F1C"/>
    <w:rsid w:val="009E5775"/>
    <w:rsid w:val="00A03DC3"/>
    <w:rsid w:val="00A10C66"/>
    <w:rsid w:val="00A266FE"/>
    <w:rsid w:val="00A82E41"/>
    <w:rsid w:val="00A83F06"/>
    <w:rsid w:val="00A856EA"/>
    <w:rsid w:val="00AA3AF9"/>
    <w:rsid w:val="00AB75C8"/>
    <w:rsid w:val="00AC393F"/>
    <w:rsid w:val="00AC48BB"/>
    <w:rsid w:val="00AC5B84"/>
    <w:rsid w:val="00AC7259"/>
    <w:rsid w:val="00AE0623"/>
    <w:rsid w:val="00AE3553"/>
    <w:rsid w:val="00AF7F8A"/>
    <w:rsid w:val="00B1205A"/>
    <w:rsid w:val="00B20CAA"/>
    <w:rsid w:val="00B3543E"/>
    <w:rsid w:val="00B54417"/>
    <w:rsid w:val="00B620CB"/>
    <w:rsid w:val="00B8038E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63E27"/>
    <w:rsid w:val="00C77934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302B"/>
    <w:rsid w:val="00FA468C"/>
    <w:rsid w:val="00FA6C12"/>
    <w:rsid w:val="00FB0D21"/>
    <w:rsid w:val="00FD54F8"/>
    <w:rsid w:val="00FE63B9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74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John van Arkelen</cp:lastModifiedBy>
  <cp:revision>83</cp:revision>
  <dcterms:created xsi:type="dcterms:W3CDTF">2022-04-08T09:45:00Z</dcterms:created>
  <dcterms:modified xsi:type="dcterms:W3CDTF">2022-10-12T18:56:00Z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