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24DD0" w14:textId="3D0C025C" w:rsidR="00BE52E5" w:rsidRPr="00AA4F41" w:rsidRDefault="00BE52E5" w:rsidP="002F29EC">
      <w:pPr>
        <w:jc w:val="center"/>
        <w:rPr>
          <w:sz w:val="48"/>
          <w:szCs w:val="48"/>
        </w:rPr>
      </w:pPr>
      <w:r w:rsidRPr="00AA4F41">
        <w:rPr>
          <w:sz w:val="48"/>
          <w:szCs w:val="48"/>
        </w:rPr>
        <w:t xml:space="preserve">Bijlage </w:t>
      </w:r>
      <w:r w:rsidR="00935E5E" w:rsidRPr="00AA4F41">
        <w:rPr>
          <w:sz w:val="48"/>
          <w:szCs w:val="48"/>
        </w:rPr>
        <w:t>1</w:t>
      </w:r>
      <w:r w:rsidR="000F7941">
        <w:rPr>
          <w:sz w:val="48"/>
          <w:szCs w:val="48"/>
        </w:rPr>
        <w:t xml:space="preserve"> -</w:t>
      </w:r>
      <w:r w:rsidRPr="00AA4F41">
        <w:rPr>
          <w:sz w:val="48"/>
          <w:szCs w:val="48"/>
        </w:rPr>
        <w:t xml:space="preserve"> </w:t>
      </w:r>
      <w:r w:rsidR="00935E5E" w:rsidRPr="00AA4F41">
        <w:rPr>
          <w:sz w:val="48"/>
          <w:szCs w:val="48"/>
        </w:rPr>
        <w:t>Behoefte</w:t>
      </w:r>
    </w:p>
    <w:p w14:paraId="2FBFF69C" w14:textId="26ED9B5F" w:rsidR="00BE52E5" w:rsidRPr="00AA4F41" w:rsidRDefault="00935E5E" w:rsidP="002F29EC">
      <w:pPr>
        <w:jc w:val="center"/>
        <w:rPr>
          <w:sz w:val="40"/>
          <w:szCs w:val="40"/>
        </w:rPr>
      </w:pPr>
      <w:r w:rsidRPr="00AA4F41">
        <w:rPr>
          <w:sz w:val="40"/>
          <w:szCs w:val="40"/>
        </w:rPr>
        <w:t>Ui</w:t>
      </w:r>
      <w:r w:rsidR="00924E99" w:rsidRPr="00AA4F41">
        <w:rPr>
          <w:sz w:val="40"/>
          <w:szCs w:val="40"/>
        </w:rPr>
        <w:t>twerking van de wensen</w:t>
      </w:r>
    </w:p>
    <w:p w14:paraId="72649489" w14:textId="77777777" w:rsidR="0017583A" w:rsidRPr="00AA4F41" w:rsidRDefault="0017583A" w:rsidP="002F29EC"/>
    <w:p w14:paraId="17A3521E" w14:textId="77777777" w:rsidR="00565A5A" w:rsidRPr="00AA4F41" w:rsidRDefault="00565A5A" w:rsidP="002F29EC"/>
    <w:p w14:paraId="5279D348" w14:textId="77777777" w:rsidR="00565A5A" w:rsidRPr="00AA4F41" w:rsidRDefault="00565A5A" w:rsidP="002F29EC"/>
    <w:p w14:paraId="26AB59FC" w14:textId="77777777" w:rsidR="00565A5A" w:rsidRPr="00AA4F41" w:rsidRDefault="00565A5A" w:rsidP="002F29EC"/>
    <w:p w14:paraId="16A7D072" w14:textId="77777777" w:rsidR="00565A5A" w:rsidRPr="00AA4F41" w:rsidRDefault="00565A5A" w:rsidP="002F29EC"/>
    <w:p w14:paraId="3EF46C39" w14:textId="77777777" w:rsidR="00565A5A" w:rsidRPr="00AA4F41" w:rsidRDefault="00565A5A" w:rsidP="002F29EC"/>
    <w:p w14:paraId="41E89322" w14:textId="77777777" w:rsidR="00565A5A" w:rsidRPr="00AA4F41" w:rsidRDefault="00565A5A" w:rsidP="002F29EC"/>
    <w:p w14:paraId="126163AF" w14:textId="77777777" w:rsidR="00565A5A" w:rsidRPr="00AA4F41" w:rsidRDefault="00565A5A" w:rsidP="002F29EC"/>
    <w:p w14:paraId="3D39EC5E" w14:textId="77777777" w:rsidR="00565A5A" w:rsidRPr="00AA4F41" w:rsidRDefault="00565A5A" w:rsidP="002F29EC"/>
    <w:p w14:paraId="722DAA09" w14:textId="77777777" w:rsidR="00565A5A" w:rsidRPr="00AA4F41" w:rsidRDefault="00565A5A" w:rsidP="002F29EC"/>
    <w:p w14:paraId="5CE11DF1" w14:textId="77777777" w:rsidR="00565A5A" w:rsidRPr="00AA4F41" w:rsidRDefault="00565A5A" w:rsidP="002F29EC"/>
    <w:p w14:paraId="43469E5C" w14:textId="77777777" w:rsidR="00565A5A" w:rsidRPr="00AA4F41" w:rsidRDefault="00565A5A" w:rsidP="002F29EC"/>
    <w:p w14:paraId="07361A46" w14:textId="77777777" w:rsidR="00565A5A" w:rsidRPr="00AA4F41" w:rsidRDefault="00565A5A" w:rsidP="002F29EC"/>
    <w:p w14:paraId="419AA3A8" w14:textId="77777777" w:rsidR="00565A5A" w:rsidRPr="00AA4F41" w:rsidRDefault="00565A5A" w:rsidP="002F29EC"/>
    <w:p w14:paraId="64852EA8" w14:textId="77777777" w:rsidR="00565A5A" w:rsidRPr="00AA4F41" w:rsidRDefault="00565A5A" w:rsidP="002F29EC"/>
    <w:p w14:paraId="645BDFEF" w14:textId="77777777" w:rsidR="00565A5A" w:rsidRPr="00AA4F41" w:rsidRDefault="00565A5A" w:rsidP="002F29EC"/>
    <w:p w14:paraId="33AACC29" w14:textId="77777777" w:rsidR="00565A5A" w:rsidRPr="00AA4F41" w:rsidRDefault="00565A5A" w:rsidP="002F29EC"/>
    <w:p w14:paraId="3A670FCB" w14:textId="77777777" w:rsidR="00565A5A" w:rsidRPr="00AA4F41" w:rsidRDefault="00565A5A" w:rsidP="002F29EC"/>
    <w:p w14:paraId="1ED5C2DA" w14:textId="77777777" w:rsidR="00565A5A" w:rsidRPr="00AA4F41" w:rsidRDefault="00565A5A" w:rsidP="002F29EC"/>
    <w:p w14:paraId="09A0F273" w14:textId="77777777" w:rsidR="00565A5A" w:rsidRPr="00AA4F41" w:rsidRDefault="00565A5A" w:rsidP="002F29EC"/>
    <w:p w14:paraId="7E81E3AA" w14:textId="77777777" w:rsidR="00565A5A" w:rsidRPr="00AA4F41" w:rsidRDefault="00565A5A" w:rsidP="002F29EC"/>
    <w:p w14:paraId="5807F24F" w14:textId="77777777" w:rsidR="00565A5A" w:rsidRPr="00AA4F41" w:rsidRDefault="00565A5A" w:rsidP="002F29EC"/>
    <w:p w14:paraId="43E79CC9" w14:textId="77777777" w:rsidR="00565A5A" w:rsidRPr="00AA4F41" w:rsidRDefault="00565A5A" w:rsidP="002F29EC"/>
    <w:p w14:paraId="2776ADED" w14:textId="77777777" w:rsidR="00565A5A" w:rsidRPr="00AA4F41" w:rsidRDefault="00565A5A" w:rsidP="002F29EC"/>
    <w:p w14:paraId="0EFB2DF3" w14:textId="77777777" w:rsidR="00565A5A" w:rsidRPr="00AA4F41" w:rsidRDefault="00565A5A" w:rsidP="002F29EC"/>
    <w:p w14:paraId="551E7661" w14:textId="77777777" w:rsidR="00565A5A" w:rsidRPr="00AA4F41" w:rsidRDefault="00565A5A" w:rsidP="002F29EC"/>
    <w:p w14:paraId="0CB03C6F" w14:textId="77777777" w:rsidR="00565A5A" w:rsidRPr="00AA4F41" w:rsidRDefault="00565A5A" w:rsidP="002F29EC"/>
    <w:p w14:paraId="600B35F4" w14:textId="77777777" w:rsidR="00565A5A" w:rsidRPr="00AA4F41" w:rsidRDefault="00565A5A" w:rsidP="002F29EC"/>
    <w:p w14:paraId="2921C45C" w14:textId="77777777" w:rsidR="00565A5A" w:rsidRPr="00AA4F41" w:rsidRDefault="00565A5A" w:rsidP="002F29EC"/>
    <w:p w14:paraId="0F76B46C" w14:textId="77777777" w:rsidR="00565A5A" w:rsidRPr="00AA4F41" w:rsidRDefault="00565A5A" w:rsidP="002F29EC">
      <w:pPr>
        <w:sectPr w:rsidR="00565A5A" w:rsidRPr="00AA4F41" w:rsidSect="00594DA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8" w:right="1418" w:bottom="1418" w:left="1418" w:header="709" w:footer="709" w:gutter="0"/>
          <w:cols w:space="708"/>
          <w:vAlign w:val="bottom"/>
          <w:docGrid w:linePitch="360"/>
        </w:sectPr>
      </w:pPr>
    </w:p>
    <w:p w14:paraId="32024FE6" w14:textId="77777777" w:rsidR="004F623F" w:rsidRPr="00AA4F41" w:rsidRDefault="004F623F" w:rsidP="002F29EC">
      <w:pPr>
        <w:pStyle w:val="Kop2"/>
      </w:pPr>
      <w:r w:rsidRPr="00AA4F41">
        <w:lastRenderedPageBreak/>
        <w:t>Algemene omschrijving</w:t>
      </w:r>
    </w:p>
    <w:p w14:paraId="69D41ECE" w14:textId="5B58184A" w:rsidR="00CE64FB" w:rsidRPr="00AA4F41" w:rsidRDefault="0083327C" w:rsidP="002F29EC">
      <w:r w:rsidRPr="00AA4F41">
        <w:t>De meeste se</w:t>
      </w:r>
      <w:r w:rsidR="00DB6E5C" w:rsidRPr="00AA4F41">
        <w:t>rvers die ingericht zijn met Windows Server worden beheert m.b.v. een Grafische User interface (GUI)</w:t>
      </w:r>
      <w:r w:rsidR="00A7433E" w:rsidRPr="00AA4F41">
        <w:t xml:space="preserve"> ook wel Desktop </w:t>
      </w:r>
      <w:proofErr w:type="spellStart"/>
      <w:r w:rsidR="00A7433E" w:rsidRPr="00AA4F41">
        <w:t>Experience</w:t>
      </w:r>
      <w:proofErr w:type="spellEnd"/>
      <w:r w:rsidR="00A7433E" w:rsidRPr="00AA4F41">
        <w:t xml:space="preserve"> </w:t>
      </w:r>
      <w:r w:rsidR="00CF6F55" w:rsidRPr="00AA4F41">
        <w:t>genoemd</w:t>
      </w:r>
      <w:r w:rsidR="00DB6E5C" w:rsidRPr="00AA4F41">
        <w:t xml:space="preserve">. </w:t>
      </w:r>
      <w:r w:rsidR="00B52357" w:rsidRPr="00AA4F41">
        <w:t xml:space="preserve">Voor de </w:t>
      </w:r>
      <w:r w:rsidR="009D285F" w:rsidRPr="00AA4F41">
        <w:t xml:space="preserve">meeste beheerders is het eenvoudiger om een server met een GUI te beheren dan een server met enkel een </w:t>
      </w:r>
      <w:r w:rsidR="00044620" w:rsidRPr="00AA4F41">
        <w:t xml:space="preserve">console. </w:t>
      </w:r>
      <w:r w:rsidR="0015298B" w:rsidRPr="00AA4F41">
        <w:t xml:space="preserve">Op sommige locaties gaat de voorkeur toch uit naar een </w:t>
      </w:r>
      <w:r w:rsidR="002C628E" w:rsidRPr="00AA4F41">
        <w:t>server met enkel een console</w:t>
      </w:r>
      <w:r w:rsidR="009A6940" w:rsidRPr="00AA4F41">
        <w:t xml:space="preserve">, dit wordt ook wel een </w:t>
      </w:r>
      <w:proofErr w:type="spellStart"/>
      <w:r w:rsidR="009A6940" w:rsidRPr="00AA4F41">
        <w:t>core</w:t>
      </w:r>
      <w:proofErr w:type="spellEnd"/>
      <w:r w:rsidR="009A6940" w:rsidRPr="00AA4F41">
        <w:t xml:space="preserve"> server genoemd. Op een </w:t>
      </w:r>
      <w:proofErr w:type="spellStart"/>
      <w:r w:rsidR="009A6940" w:rsidRPr="00AA4F41">
        <w:t>core</w:t>
      </w:r>
      <w:proofErr w:type="spellEnd"/>
      <w:r w:rsidR="009A6940" w:rsidRPr="00AA4F41">
        <w:t xml:space="preserve"> server wordt veelal gewerkt met </w:t>
      </w:r>
      <w:proofErr w:type="spellStart"/>
      <w:r w:rsidR="009A6940" w:rsidRPr="00AA4F41">
        <w:t>PowerShell</w:t>
      </w:r>
      <w:proofErr w:type="spellEnd"/>
      <w:r w:rsidR="009A6940" w:rsidRPr="00AA4F41">
        <w:t>.</w:t>
      </w:r>
    </w:p>
    <w:p w14:paraId="3D2EB5A2" w14:textId="64168BC7" w:rsidR="00044620" w:rsidRPr="00AA4F41" w:rsidRDefault="00CE64FB" w:rsidP="002F29EC">
      <w:r w:rsidRPr="00AA4F41">
        <w:t xml:space="preserve">Voordelen van een </w:t>
      </w:r>
      <w:proofErr w:type="spellStart"/>
      <w:r w:rsidRPr="00AA4F41">
        <w:t>core</w:t>
      </w:r>
      <w:proofErr w:type="spellEnd"/>
      <w:r w:rsidRPr="00AA4F41">
        <w:t xml:space="preserve"> server zijn bijvoorbeeld</w:t>
      </w:r>
      <w:r w:rsidR="005571EC" w:rsidRPr="00AA4F41">
        <w:t xml:space="preserve">, verbeterde security, </w:t>
      </w:r>
      <w:r w:rsidR="00904C15" w:rsidRPr="00AA4F41">
        <w:t>kostenbesparing</w:t>
      </w:r>
      <w:r w:rsidR="005571EC" w:rsidRPr="00AA4F41">
        <w:t xml:space="preserve"> als het gaat om resources</w:t>
      </w:r>
      <w:r w:rsidR="0042340A" w:rsidRPr="00AA4F41">
        <w:t xml:space="preserve"> en minder onderhoud</w:t>
      </w:r>
      <w:r w:rsidR="00904C15" w:rsidRPr="00AA4F41">
        <w:t xml:space="preserve"> binnen het systeem</w:t>
      </w:r>
      <w:r w:rsidR="0042340A" w:rsidRPr="00AA4F41">
        <w:t>.</w:t>
      </w:r>
      <w:r w:rsidR="00044620" w:rsidRPr="00AA4F41">
        <w:t xml:space="preserve"> </w:t>
      </w:r>
    </w:p>
    <w:p w14:paraId="08585001" w14:textId="77777777" w:rsidR="00044620" w:rsidRPr="00AA4F41" w:rsidRDefault="00044620" w:rsidP="002F29EC"/>
    <w:p w14:paraId="75DC7ED2" w14:textId="7FC52ED9" w:rsidR="00FB4EF6" w:rsidRPr="00AA4F41" w:rsidRDefault="004F623F" w:rsidP="00FB4EF6">
      <w:pPr>
        <w:pStyle w:val="Kop2"/>
      </w:pPr>
      <w:r w:rsidRPr="00AA4F41">
        <w:t>Probleemstelling</w:t>
      </w:r>
    </w:p>
    <w:p w14:paraId="0B353FA5" w14:textId="1D97800F" w:rsidR="004F623F" w:rsidRPr="00AA4F41" w:rsidRDefault="00FB4EF6" w:rsidP="00FB4EF6">
      <w:pPr>
        <w:tabs>
          <w:tab w:val="left" w:pos="2325"/>
        </w:tabs>
      </w:pPr>
      <w:r w:rsidRPr="00AA4F41">
        <w:t xml:space="preserve">Je bent werkzaam bij een bekende IT dienstverlener en je wordt benaderd door een klant die een nieuwe informatievoorziening nodig heeft voor zijn bedrijf. De opdrachtgever is accountantskantoor </w:t>
      </w:r>
      <w:proofErr w:type="spellStart"/>
      <w:r w:rsidRPr="00AA4F41">
        <w:t>Jorehink</w:t>
      </w:r>
      <w:proofErr w:type="spellEnd"/>
      <w:r w:rsidRPr="00AA4F41">
        <w:t xml:space="preserve"> BV wat gevestigd is in Assen en Emmen. De klant wil graag een hogere mate van beschikbaarheid binnen zijn netwerk waarbij de security wordt vergroot en er minder onderhoud nodig is.</w:t>
      </w:r>
      <w:r w:rsidR="006E46E0" w:rsidRPr="00AA4F41">
        <w:t xml:space="preserve"> Om de beschikbaarheid te vergroten wil de klant graag een extra server (domaincontroller) binnen het netwerk. </w:t>
      </w:r>
      <w:r w:rsidR="008627AC" w:rsidRPr="00AA4F41">
        <w:t xml:space="preserve">Om de beveiliging en onderhoud te verbeteren wil de klant hierbij overgaan op een server met daarop Windows Server </w:t>
      </w:r>
      <w:proofErr w:type="spellStart"/>
      <w:r w:rsidR="008627AC" w:rsidRPr="00AA4F41">
        <w:t>Core</w:t>
      </w:r>
      <w:proofErr w:type="spellEnd"/>
      <w:r w:rsidR="00DA60E5" w:rsidRPr="00AA4F41">
        <w:t xml:space="preserve"> (zonder GUI).</w:t>
      </w:r>
    </w:p>
    <w:p w14:paraId="75783EDB" w14:textId="77777777" w:rsidR="00FB4EF6" w:rsidRPr="00AA4F41" w:rsidRDefault="00FB4EF6" w:rsidP="00FB4EF6">
      <w:pPr>
        <w:tabs>
          <w:tab w:val="left" w:pos="2325"/>
        </w:tabs>
      </w:pPr>
    </w:p>
    <w:p w14:paraId="14D7566A" w14:textId="77777777" w:rsidR="004F623F" w:rsidRPr="00AA4F41" w:rsidRDefault="004F623F" w:rsidP="002F29EC">
      <w:pPr>
        <w:pStyle w:val="Kop2"/>
      </w:pPr>
      <w:r w:rsidRPr="00AA4F41">
        <w:t>Doel</w:t>
      </w:r>
    </w:p>
    <w:p w14:paraId="241AE033" w14:textId="744545C7" w:rsidR="004F623F" w:rsidRPr="00AA4F41" w:rsidRDefault="00D24E7E" w:rsidP="002F29EC">
      <w:pPr>
        <w:tabs>
          <w:tab w:val="left" w:pos="2325"/>
        </w:tabs>
      </w:pPr>
      <w:r w:rsidRPr="00AA4F41">
        <w:t xml:space="preserve">Naast de bestaande Windows Server met GUI moet er een Windows Server </w:t>
      </w:r>
      <w:proofErr w:type="spellStart"/>
      <w:r w:rsidRPr="00AA4F41">
        <w:t>Core</w:t>
      </w:r>
      <w:proofErr w:type="spellEnd"/>
      <w:r w:rsidR="008D7BE6">
        <w:t xml:space="preserve"> (zonder GUI)</w:t>
      </w:r>
      <w:r w:rsidRPr="00AA4F41">
        <w:t xml:space="preserve"> </w:t>
      </w:r>
      <w:r w:rsidR="00753BEF" w:rsidRPr="00AA4F41">
        <w:t>geïnstalleerd</w:t>
      </w:r>
      <w:r w:rsidRPr="00AA4F41">
        <w:t xml:space="preserve"> worden </w:t>
      </w:r>
      <w:r w:rsidR="00DA5A1C" w:rsidRPr="00AA4F41">
        <w:t xml:space="preserve">waarbij </w:t>
      </w:r>
      <w:r w:rsidR="00E02D45" w:rsidRPr="00AA4F41">
        <w:t>de klant een aantal wensen heeft beschreven:</w:t>
      </w:r>
    </w:p>
    <w:p w14:paraId="3617C724" w14:textId="77777777" w:rsidR="004F623F" w:rsidRPr="00AA4F41" w:rsidRDefault="004F623F" w:rsidP="002F29EC">
      <w:pPr>
        <w:tabs>
          <w:tab w:val="left" w:pos="2325"/>
        </w:tabs>
      </w:pPr>
    </w:p>
    <w:p w14:paraId="47125117" w14:textId="582DC42C" w:rsidR="00766E60" w:rsidRPr="00AA4F41" w:rsidRDefault="00766E60" w:rsidP="002F29EC">
      <w:pPr>
        <w:pStyle w:val="Kop2"/>
      </w:pPr>
      <w:r w:rsidRPr="00AA4F41">
        <w:t>Beknopte beschrijving van de wensen</w:t>
      </w:r>
    </w:p>
    <w:p w14:paraId="24BDBE37" w14:textId="511D02C8" w:rsidR="00766E60" w:rsidRPr="00AA4F41" w:rsidRDefault="00E742B8" w:rsidP="005C6274">
      <w:pPr>
        <w:pStyle w:val="Lijstalinea"/>
        <w:numPr>
          <w:ilvl w:val="0"/>
          <w:numId w:val="1"/>
        </w:numPr>
        <w:tabs>
          <w:tab w:val="left" w:pos="2325"/>
        </w:tabs>
      </w:pPr>
      <w:r w:rsidRPr="00AA4F41">
        <w:t>Een schone installatie van Windows Server</w:t>
      </w:r>
      <w:r w:rsidR="00760139">
        <w:t xml:space="preserve"> </w:t>
      </w:r>
      <w:proofErr w:type="spellStart"/>
      <w:r w:rsidR="00760139">
        <w:t>Core</w:t>
      </w:r>
      <w:proofErr w:type="spellEnd"/>
      <w:r w:rsidR="00FD0A61">
        <w:t>,</w:t>
      </w:r>
      <w:r w:rsidRPr="00AA4F41">
        <w:t xml:space="preserve"> zonder grafische user interface of desktop </w:t>
      </w:r>
      <w:proofErr w:type="spellStart"/>
      <w:r w:rsidRPr="00AA4F41">
        <w:t>experience</w:t>
      </w:r>
      <w:proofErr w:type="spellEnd"/>
      <w:r w:rsidRPr="00AA4F41">
        <w:t>.</w:t>
      </w:r>
    </w:p>
    <w:p w14:paraId="5FE8C347" w14:textId="77777777" w:rsidR="00C30C3E" w:rsidRPr="00AA4F41" w:rsidRDefault="00C30C3E" w:rsidP="00C53D1D">
      <w:pPr>
        <w:tabs>
          <w:tab w:val="left" w:pos="2325"/>
        </w:tabs>
      </w:pPr>
    </w:p>
    <w:p w14:paraId="2DB1FC5C" w14:textId="7751E552" w:rsidR="0020671B" w:rsidRPr="00AA4F41" w:rsidRDefault="00052E92" w:rsidP="005C6274">
      <w:pPr>
        <w:pStyle w:val="Lijstalinea"/>
        <w:numPr>
          <w:ilvl w:val="0"/>
          <w:numId w:val="1"/>
        </w:numPr>
        <w:tabs>
          <w:tab w:val="left" w:pos="2325"/>
        </w:tabs>
      </w:pPr>
      <w:r w:rsidRPr="00AA4F41">
        <w:t xml:space="preserve">Het configureren van de lokale server en TCP/IP instellingen zodat deze </w:t>
      </w:r>
      <w:r w:rsidR="00F677A3" w:rsidRPr="00AA4F41">
        <w:t>verbonden is met server01.</w:t>
      </w:r>
    </w:p>
    <w:p w14:paraId="53EFB5BD" w14:textId="77777777" w:rsidR="00052E92" w:rsidRPr="00AA4F41" w:rsidRDefault="00052E92" w:rsidP="00052E92">
      <w:pPr>
        <w:pStyle w:val="Lijstalinea"/>
      </w:pPr>
    </w:p>
    <w:p w14:paraId="12696A2D" w14:textId="5B91BB59" w:rsidR="00B86A49" w:rsidRPr="00AA4F41" w:rsidRDefault="00C02D22" w:rsidP="005C6274">
      <w:pPr>
        <w:pStyle w:val="Lijstalinea"/>
        <w:numPr>
          <w:ilvl w:val="0"/>
          <w:numId w:val="1"/>
        </w:numPr>
        <w:tabs>
          <w:tab w:val="left" w:pos="2325"/>
        </w:tabs>
      </w:pPr>
      <w:r w:rsidRPr="00AA4F41">
        <w:t xml:space="preserve">Het installeren van de volgende rollen m.b.v. </w:t>
      </w:r>
      <w:r w:rsidR="00F533BF" w:rsidRPr="00AA4F41">
        <w:t xml:space="preserve">Windows </w:t>
      </w:r>
      <w:proofErr w:type="spellStart"/>
      <w:r w:rsidRPr="00AA4F41">
        <w:t>PowerShell</w:t>
      </w:r>
      <w:proofErr w:type="spellEnd"/>
      <w:r w:rsidRPr="00AA4F41">
        <w:t>:</w:t>
      </w:r>
    </w:p>
    <w:p w14:paraId="52140485" w14:textId="43140B8F" w:rsidR="00C02D22" w:rsidRPr="00753D38" w:rsidRDefault="00C02D22" w:rsidP="005C6274">
      <w:pPr>
        <w:pStyle w:val="Lijstalinea"/>
        <w:numPr>
          <w:ilvl w:val="1"/>
          <w:numId w:val="1"/>
        </w:numPr>
        <w:tabs>
          <w:tab w:val="left" w:pos="2325"/>
        </w:tabs>
        <w:rPr>
          <w:lang w:val="en-US"/>
        </w:rPr>
      </w:pPr>
      <w:r w:rsidRPr="00753D38">
        <w:rPr>
          <w:lang w:val="en-US"/>
        </w:rPr>
        <w:t>Active Directory Domain Services (ADDS)</w:t>
      </w:r>
    </w:p>
    <w:p w14:paraId="3AD53198" w14:textId="48D651E3" w:rsidR="00753D38" w:rsidRDefault="00C02D22" w:rsidP="005C6274">
      <w:pPr>
        <w:pStyle w:val="Lijstalinea"/>
        <w:numPr>
          <w:ilvl w:val="1"/>
          <w:numId w:val="1"/>
        </w:numPr>
        <w:tabs>
          <w:tab w:val="left" w:pos="2325"/>
        </w:tabs>
      </w:pPr>
      <w:r w:rsidRPr="00AA4F41">
        <w:t>Domain Name S</w:t>
      </w:r>
      <w:r w:rsidR="00F533BF" w:rsidRPr="00AA4F41">
        <w:t>ervices (DNS)</w:t>
      </w:r>
    </w:p>
    <w:p w14:paraId="0CA5D2CB" w14:textId="77777777" w:rsidR="00C74933" w:rsidRDefault="00C74933" w:rsidP="00C74933">
      <w:pPr>
        <w:pStyle w:val="Lijstalinea"/>
        <w:tabs>
          <w:tab w:val="left" w:pos="2325"/>
        </w:tabs>
        <w:ind w:left="1440"/>
      </w:pPr>
    </w:p>
    <w:p w14:paraId="627C8316" w14:textId="3C8D803A" w:rsidR="008D7BE6" w:rsidRDefault="00C95691" w:rsidP="00C74933">
      <w:pPr>
        <w:pStyle w:val="Lijstalinea"/>
        <w:numPr>
          <w:ilvl w:val="0"/>
          <w:numId w:val="1"/>
        </w:numPr>
        <w:tabs>
          <w:tab w:val="left" w:pos="2325"/>
        </w:tabs>
      </w:pPr>
      <w:r>
        <w:t xml:space="preserve">Het configureren van ADDS, </w:t>
      </w:r>
      <w:r w:rsidR="00ED3EAC">
        <w:t xml:space="preserve">zorg ervoor dat deze </w:t>
      </w:r>
      <w:r w:rsidR="004A22D7">
        <w:t xml:space="preserve">gepromoveerd wordt tot </w:t>
      </w:r>
      <w:proofErr w:type="spellStart"/>
      <w:r w:rsidR="00C74933" w:rsidRPr="00C74933">
        <w:t>additional</w:t>
      </w:r>
      <w:proofErr w:type="spellEnd"/>
      <w:r w:rsidR="00C74933" w:rsidRPr="00C74933">
        <w:t xml:space="preserve"> domaincontroller</w:t>
      </w:r>
    </w:p>
    <w:p w14:paraId="538BA753" w14:textId="77777777" w:rsidR="00C74933" w:rsidRDefault="00C74933" w:rsidP="00C74933">
      <w:pPr>
        <w:pStyle w:val="Lijstalinea"/>
        <w:tabs>
          <w:tab w:val="left" w:pos="2325"/>
        </w:tabs>
      </w:pPr>
    </w:p>
    <w:p w14:paraId="1759D837" w14:textId="77777777" w:rsidR="009B611F" w:rsidRDefault="009B611F" w:rsidP="005C6274">
      <w:pPr>
        <w:pStyle w:val="Lijstalinea"/>
        <w:numPr>
          <w:ilvl w:val="0"/>
          <w:numId w:val="1"/>
        </w:numPr>
        <w:tabs>
          <w:tab w:val="left" w:pos="2325"/>
        </w:tabs>
      </w:pPr>
      <w:r w:rsidRPr="00AA4F41">
        <w:t xml:space="preserve">Het automatiseren van taken betreft het aanmaken van objecten m.b.v. Windows </w:t>
      </w:r>
      <w:proofErr w:type="spellStart"/>
      <w:r w:rsidRPr="00AA4F41">
        <w:t>PowerShell</w:t>
      </w:r>
      <w:proofErr w:type="spellEnd"/>
      <w:r w:rsidRPr="00AA4F41">
        <w:t xml:space="preserve">. </w:t>
      </w:r>
    </w:p>
    <w:p w14:paraId="6CC87A50" w14:textId="77777777" w:rsidR="009B611F" w:rsidRDefault="009B611F" w:rsidP="009B611F">
      <w:pPr>
        <w:pStyle w:val="Lijstalinea"/>
        <w:tabs>
          <w:tab w:val="left" w:pos="2325"/>
        </w:tabs>
      </w:pPr>
    </w:p>
    <w:p w14:paraId="62094213" w14:textId="265BE805" w:rsidR="009B611F" w:rsidRDefault="009B611F" w:rsidP="005C6274">
      <w:pPr>
        <w:pStyle w:val="Lijstalinea"/>
        <w:numPr>
          <w:ilvl w:val="0"/>
          <w:numId w:val="1"/>
        </w:numPr>
        <w:tabs>
          <w:tab w:val="left" w:pos="2325"/>
        </w:tabs>
      </w:pPr>
      <w:r>
        <w:t xml:space="preserve">Maak met behulp van een </w:t>
      </w:r>
      <w:proofErr w:type="spellStart"/>
      <w:r>
        <w:t>PowerShell</w:t>
      </w:r>
      <w:proofErr w:type="spellEnd"/>
      <w:r>
        <w:t xml:space="preserve"> script </w:t>
      </w:r>
      <w:r w:rsidR="002706FB">
        <w:t>5</w:t>
      </w:r>
      <w:r>
        <w:t xml:space="preserve"> nieuwe gebruikers aan.</w:t>
      </w:r>
    </w:p>
    <w:p w14:paraId="1838CC37" w14:textId="77777777" w:rsidR="009B611F" w:rsidRDefault="009B611F" w:rsidP="009B611F">
      <w:pPr>
        <w:pStyle w:val="Lijstalinea"/>
      </w:pPr>
    </w:p>
    <w:p w14:paraId="6E9EE3A1" w14:textId="77777777" w:rsidR="008D7BE6" w:rsidRDefault="008D7BE6">
      <w:pPr>
        <w:spacing w:after="160" w:line="259" w:lineRule="auto"/>
      </w:pPr>
      <w:r>
        <w:br w:type="page"/>
      </w:r>
    </w:p>
    <w:p w14:paraId="55FF1061" w14:textId="1E6D9FF9" w:rsidR="009B611F" w:rsidRDefault="009B611F" w:rsidP="005C6274">
      <w:pPr>
        <w:pStyle w:val="Lijstalinea"/>
        <w:numPr>
          <w:ilvl w:val="0"/>
          <w:numId w:val="1"/>
        </w:numPr>
        <w:tabs>
          <w:tab w:val="left" w:pos="2325"/>
        </w:tabs>
      </w:pPr>
      <w:r>
        <w:lastRenderedPageBreak/>
        <w:t xml:space="preserve">Maak met behulp van een </w:t>
      </w:r>
      <w:proofErr w:type="spellStart"/>
      <w:r>
        <w:t>PowerShell</w:t>
      </w:r>
      <w:proofErr w:type="spellEnd"/>
      <w:r>
        <w:t xml:space="preserve"> script, per afdeling een tweede Security Group aan. De afdelingen zijn:</w:t>
      </w:r>
    </w:p>
    <w:p w14:paraId="35242E22" w14:textId="77777777" w:rsidR="009B611F" w:rsidRDefault="009B611F" w:rsidP="005C6274">
      <w:pPr>
        <w:pStyle w:val="Lijstalinea"/>
        <w:numPr>
          <w:ilvl w:val="1"/>
          <w:numId w:val="2"/>
        </w:numPr>
        <w:tabs>
          <w:tab w:val="left" w:pos="2325"/>
        </w:tabs>
      </w:pPr>
      <w:r w:rsidRPr="00176A72">
        <w:t>Management</w:t>
      </w:r>
    </w:p>
    <w:p w14:paraId="480AA079" w14:textId="77777777" w:rsidR="009B611F" w:rsidRDefault="009B611F" w:rsidP="005C6274">
      <w:pPr>
        <w:pStyle w:val="Lijstalinea"/>
        <w:numPr>
          <w:ilvl w:val="1"/>
          <w:numId w:val="2"/>
        </w:numPr>
        <w:tabs>
          <w:tab w:val="left" w:pos="2325"/>
        </w:tabs>
      </w:pPr>
      <w:r w:rsidRPr="00176A72">
        <w:t>Administratie</w:t>
      </w:r>
    </w:p>
    <w:p w14:paraId="5ABB1ECB" w14:textId="77777777" w:rsidR="009B611F" w:rsidRDefault="009B611F" w:rsidP="005C6274">
      <w:pPr>
        <w:pStyle w:val="Lijstalinea"/>
        <w:numPr>
          <w:ilvl w:val="1"/>
          <w:numId w:val="2"/>
        </w:numPr>
        <w:tabs>
          <w:tab w:val="left" w:pos="2325"/>
        </w:tabs>
      </w:pPr>
      <w:r w:rsidRPr="00176A72">
        <w:t>IT</w:t>
      </w:r>
    </w:p>
    <w:p w14:paraId="57992D9B" w14:textId="77777777" w:rsidR="009B611F" w:rsidRDefault="009B611F" w:rsidP="005C6274">
      <w:pPr>
        <w:pStyle w:val="Lijstalinea"/>
        <w:numPr>
          <w:ilvl w:val="1"/>
          <w:numId w:val="2"/>
        </w:numPr>
        <w:tabs>
          <w:tab w:val="left" w:pos="2325"/>
        </w:tabs>
      </w:pPr>
      <w:r>
        <w:t>I</w:t>
      </w:r>
      <w:r w:rsidRPr="00176A72">
        <w:t>n- en verkoop</w:t>
      </w:r>
    </w:p>
    <w:p w14:paraId="2A7787AD" w14:textId="77777777" w:rsidR="009B611F" w:rsidRDefault="009B611F" w:rsidP="005C6274">
      <w:pPr>
        <w:pStyle w:val="Lijstalinea"/>
        <w:numPr>
          <w:ilvl w:val="1"/>
          <w:numId w:val="2"/>
        </w:numPr>
        <w:tabs>
          <w:tab w:val="left" w:pos="2325"/>
        </w:tabs>
      </w:pPr>
      <w:r>
        <w:t>M</w:t>
      </w:r>
      <w:r w:rsidRPr="00176A72">
        <w:t>arketing</w:t>
      </w:r>
    </w:p>
    <w:p w14:paraId="469CAEB2" w14:textId="77777777" w:rsidR="009B611F" w:rsidRDefault="009B611F" w:rsidP="005C6274">
      <w:pPr>
        <w:pStyle w:val="Lijstalinea"/>
        <w:numPr>
          <w:ilvl w:val="1"/>
          <w:numId w:val="2"/>
        </w:numPr>
        <w:tabs>
          <w:tab w:val="left" w:pos="2325"/>
        </w:tabs>
      </w:pPr>
      <w:r>
        <w:t>C</w:t>
      </w:r>
      <w:r w:rsidRPr="00176A72">
        <w:t>ursussen</w:t>
      </w:r>
    </w:p>
    <w:p w14:paraId="03E6BB02" w14:textId="77777777" w:rsidR="009B611F" w:rsidRDefault="009B611F" w:rsidP="005C6274">
      <w:pPr>
        <w:pStyle w:val="Lijstalinea"/>
        <w:numPr>
          <w:ilvl w:val="2"/>
          <w:numId w:val="2"/>
        </w:numPr>
        <w:tabs>
          <w:tab w:val="left" w:pos="2325"/>
        </w:tabs>
      </w:pPr>
      <w:r>
        <w:t>P</w:t>
      </w:r>
      <w:r w:rsidRPr="00176A72">
        <w:t>sychologie</w:t>
      </w:r>
    </w:p>
    <w:p w14:paraId="45A0F51F" w14:textId="77777777" w:rsidR="009B611F" w:rsidRDefault="009B611F" w:rsidP="005C6274">
      <w:pPr>
        <w:pStyle w:val="Lijstalinea"/>
        <w:numPr>
          <w:ilvl w:val="2"/>
          <w:numId w:val="2"/>
        </w:numPr>
        <w:tabs>
          <w:tab w:val="left" w:pos="2325"/>
        </w:tabs>
      </w:pPr>
      <w:r>
        <w:t>T</w:t>
      </w:r>
      <w:r w:rsidRPr="00176A72">
        <w:t>aal</w:t>
      </w:r>
    </w:p>
    <w:p w14:paraId="4AE88558" w14:textId="77777777" w:rsidR="009B611F" w:rsidRDefault="009B611F" w:rsidP="005C6274">
      <w:pPr>
        <w:pStyle w:val="Lijstalinea"/>
        <w:numPr>
          <w:ilvl w:val="2"/>
          <w:numId w:val="2"/>
        </w:numPr>
        <w:tabs>
          <w:tab w:val="left" w:pos="2325"/>
        </w:tabs>
      </w:pPr>
      <w:r>
        <w:t>C</w:t>
      </w:r>
      <w:r w:rsidRPr="00176A72">
        <w:t>oaching.</w:t>
      </w:r>
    </w:p>
    <w:p w14:paraId="55506E10" w14:textId="77777777" w:rsidR="009B611F" w:rsidRDefault="009B611F" w:rsidP="009B611F">
      <w:pPr>
        <w:pStyle w:val="Lijstalinea"/>
      </w:pPr>
    </w:p>
    <w:sectPr w:rsidR="009B611F" w:rsidSect="00AC48BB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D5E60" w14:textId="77777777" w:rsidR="005C6274" w:rsidRDefault="005C6274" w:rsidP="00910A2E">
      <w:pPr>
        <w:spacing w:line="240" w:lineRule="auto"/>
      </w:pPr>
      <w:r>
        <w:separator/>
      </w:r>
    </w:p>
  </w:endnote>
  <w:endnote w:type="continuationSeparator" w:id="0">
    <w:p w14:paraId="36B5386E" w14:textId="77777777" w:rsidR="005C6274" w:rsidRDefault="005C6274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F7244" w14:textId="77777777" w:rsidR="00F611C1" w:rsidRDefault="00F611C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58AF1" w14:textId="77777777" w:rsidR="00F611C1" w:rsidRDefault="00F611C1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B1BFE" w14:textId="77777777" w:rsidR="00F611C1" w:rsidRDefault="00F611C1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F506D" w14:textId="08E634AE" w:rsidR="00393111" w:rsidRDefault="00393111" w:rsidP="00393111">
    <w:pPr>
      <w:pStyle w:val="Voettekst"/>
      <w:tabs>
        <w:tab w:val="clear" w:pos="4536"/>
        <w:tab w:val="clear" w:pos="9072"/>
        <w:tab w:val="center" w:pos="567"/>
        <w:tab w:val="left" w:pos="3119"/>
        <w:tab w:val="right" w:pos="14004"/>
      </w:tabs>
      <w:jc w:val="center"/>
    </w:pPr>
    <w:r>
      <w:rPr>
        <w:noProof/>
      </w:rPr>
      <w:drawing>
        <wp:inline distT="0" distB="0" distL="0" distR="0" wp14:anchorId="6C2C7087" wp14:editId="7FE5D12B">
          <wp:extent cx="918000" cy="360000"/>
          <wp:effectExtent l="0" t="0" r="0" b="2540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650F3D" w:rsidRPr="00393111">
      <w:t xml:space="preserve">Bijlage </w:t>
    </w:r>
    <w:r w:rsidR="00650F3D">
      <w:t xml:space="preserve">1.0 </w:t>
    </w:r>
    <w:r w:rsidR="00B769B5">
      <w:t>B</w:t>
    </w:r>
    <w:r w:rsidR="00650F3D">
      <w:t>ehoefte</w:t>
    </w:r>
    <w:r w:rsidR="00650F3D" w:rsidRPr="00393111">
      <w:t xml:space="preserve"> - </w:t>
    </w:r>
    <w:r w:rsidR="004146CF">
      <w:t>EX</w:t>
    </w:r>
    <w:r w:rsidR="004146CF" w:rsidRPr="00601411">
      <w:t>_</w:t>
    </w:r>
    <w:r w:rsidR="004146CF">
      <w:t>IT20_</w:t>
    </w:r>
    <w:r w:rsidR="000E6A31">
      <w:t>EP</w:t>
    </w:r>
    <w:r w:rsidR="004146CF">
      <w:t>7</w:t>
    </w:r>
    <w:r w:rsidR="004146CF" w:rsidRPr="00601411">
      <w:t>_P</w:t>
    </w:r>
    <w:r w:rsidR="004146CF">
      <w:t>2</w:t>
    </w:r>
    <w:r w:rsidR="004146CF" w:rsidRPr="00601411">
      <w:t>-K</w:t>
    </w:r>
    <w:r w:rsidR="004146CF">
      <w:t>1</w:t>
    </w:r>
    <w:r w:rsidR="004146CF" w:rsidRPr="00601411">
      <w:t>_</w:t>
    </w:r>
    <w:r w:rsidR="00F611C1">
      <w:t>2</w:t>
    </w:r>
    <w:r w:rsidR="004146CF">
      <w:t>B</w:t>
    </w:r>
    <w:r w:rsidR="004146CF" w:rsidRPr="00601411">
      <w:t>1</w:t>
    </w:r>
    <w:r>
      <w:tab/>
    </w:r>
    <w:r>
      <w:rPr>
        <w:szCs w:val="16"/>
      </w:rPr>
      <w:fldChar w:fldCharType="begin"/>
    </w:r>
    <w:r>
      <w:rPr>
        <w:szCs w:val="16"/>
      </w:rPr>
      <w:instrText>PAGE</w:instrText>
    </w:r>
    <w:r>
      <w:rPr>
        <w:szCs w:val="16"/>
      </w:rPr>
      <w:fldChar w:fldCharType="separate"/>
    </w:r>
    <w:r>
      <w:rPr>
        <w:szCs w:val="16"/>
      </w:rPr>
      <w:t>2</w:t>
    </w:r>
    <w:r>
      <w:rPr>
        <w:szCs w:val="16"/>
      </w:rPr>
      <w:fldChar w:fldCharType="end"/>
    </w:r>
    <w:r>
      <w:rPr>
        <w:szCs w:val="16"/>
      </w:rPr>
      <w:t>/</w:t>
    </w:r>
    <w:r>
      <w:rPr>
        <w:szCs w:val="16"/>
      </w:rPr>
      <w:fldChar w:fldCharType="begin"/>
    </w:r>
    <w:r>
      <w:rPr>
        <w:szCs w:val="16"/>
      </w:rPr>
      <w:instrText>NUMPAGES</w:instrText>
    </w:r>
    <w:r>
      <w:rPr>
        <w:szCs w:val="16"/>
      </w:rPr>
      <w:fldChar w:fldCharType="separate"/>
    </w:r>
    <w:r>
      <w:rPr>
        <w:szCs w:val="16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C96C0" w14:textId="77777777" w:rsidR="005C6274" w:rsidRDefault="005C6274" w:rsidP="00910A2E">
      <w:pPr>
        <w:spacing w:line="240" w:lineRule="auto"/>
      </w:pPr>
      <w:r>
        <w:separator/>
      </w:r>
    </w:p>
  </w:footnote>
  <w:footnote w:type="continuationSeparator" w:id="0">
    <w:p w14:paraId="7C44189B" w14:textId="77777777" w:rsidR="005C6274" w:rsidRDefault="005C6274" w:rsidP="00910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4649F" w14:textId="77777777" w:rsidR="00F611C1" w:rsidRDefault="00F611C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BE216" w14:textId="77777777" w:rsidR="00910A2E" w:rsidRDefault="00265F31">
    <w:pPr>
      <w:pStyle w:val="Koptekst"/>
    </w:pPr>
    <w:r>
      <w:rPr>
        <w:noProof/>
      </w:rPr>
      <w:pict w14:anchorId="68BB15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06720" o:spid="_x0000_s1025" type="#_x0000_t75" style="position:absolute;margin-left:0;margin-top:0;width:595.2pt;height:841.9pt;z-index:-251658752;mso-position-horizontal:center;mso-position-horizontal-relative:page;mso-position-vertical:center;mso-position-vertical-relative:page" o:allowincell="f">
          <v:imagedata r:id="rId1" o:title="Watermerk voorpagina"/>
          <w10:wrap anchorx="page" anchory="page"/>
          <w10:anchorlock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E3919" w14:textId="77777777" w:rsidR="00F611C1" w:rsidRDefault="00F611C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1B9DD" w14:textId="77777777" w:rsidR="0017583A" w:rsidRPr="00BE52E5" w:rsidRDefault="0017583A" w:rsidP="00BE52E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5967"/>
    <w:multiLevelType w:val="hybridMultilevel"/>
    <w:tmpl w:val="208AB1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F6633"/>
    <w:multiLevelType w:val="hybridMultilevel"/>
    <w:tmpl w:val="094024B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AC"/>
    <w:rsid w:val="000172B9"/>
    <w:rsid w:val="000417AC"/>
    <w:rsid w:val="00044620"/>
    <w:rsid w:val="00052E92"/>
    <w:rsid w:val="00061B89"/>
    <w:rsid w:val="00095F6E"/>
    <w:rsid w:val="000A7298"/>
    <w:rsid w:val="000B1745"/>
    <w:rsid w:val="000B3B21"/>
    <w:rsid w:val="000C018E"/>
    <w:rsid w:val="000C7207"/>
    <w:rsid w:val="000D1242"/>
    <w:rsid w:val="000E1C01"/>
    <w:rsid w:val="000E6A31"/>
    <w:rsid w:val="000F168A"/>
    <w:rsid w:val="000F4B4E"/>
    <w:rsid w:val="000F7941"/>
    <w:rsid w:val="001128B5"/>
    <w:rsid w:val="00113B8E"/>
    <w:rsid w:val="00123957"/>
    <w:rsid w:val="001263BE"/>
    <w:rsid w:val="00147A9E"/>
    <w:rsid w:val="0015298B"/>
    <w:rsid w:val="0017262A"/>
    <w:rsid w:val="0017583A"/>
    <w:rsid w:val="001763E3"/>
    <w:rsid w:val="001A5529"/>
    <w:rsid w:val="001C6A90"/>
    <w:rsid w:val="001D2FCC"/>
    <w:rsid w:val="001E201D"/>
    <w:rsid w:val="001F47DE"/>
    <w:rsid w:val="001F5A9F"/>
    <w:rsid w:val="001F5AD9"/>
    <w:rsid w:val="00202305"/>
    <w:rsid w:val="0020671B"/>
    <w:rsid w:val="00212EE7"/>
    <w:rsid w:val="0022008B"/>
    <w:rsid w:val="00223600"/>
    <w:rsid w:val="002334EC"/>
    <w:rsid w:val="0023478D"/>
    <w:rsid w:val="00237180"/>
    <w:rsid w:val="0024046F"/>
    <w:rsid w:val="00240DE1"/>
    <w:rsid w:val="0024408D"/>
    <w:rsid w:val="002447F3"/>
    <w:rsid w:val="0025112B"/>
    <w:rsid w:val="00252875"/>
    <w:rsid w:val="00262588"/>
    <w:rsid w:val="0026276D"/>
    <w:rsid w:val="00265F31"/>
    <w:rsid w:val="002706FB"/>
    <w:rsid w:val="002738AE"/>
    <w:rsid w:val="002757DB"/>
    <w:rsid w:val="00282627"/>
    <w:rsid w:val="002872BA"/>
    <w:rsid w:val="00290ABA"/>
    <w:rsid w:val="002A74C1"/>
    <w:rsid w:val="002C621F"/>
    <w:rsid w:val="002C628E"/>
    <w:rsid w:val="002D31C5"/>
    <w:rsid w:val="002E2185"/>
    <w:rsid w:val="002F29EC"/>
    <w:rsid w:val="002F3923"/>
    <w:rsid w:val="002F6C21"/>
    <w:rsid w:val="0031091C"/>
    <w:rsid w:val="00311A03"/>
    <w:rsid w:val="00313AEC"/>
    <w:rsid w:val="00321689"/>
    <w:rsid w:val="00340C88"/>
    <w:rsid w:val="0034317B"/>
    <w:rsid w:val="00371651"/>
    <w:rsid w:val="00371CCA"/>
    <w:rsid w:val="003804B4"/>
    <w:rsid w:val="00383605"/>
    <w:rsid w:val="00392F86"/>
    <w:rsid w:val="00393111"/>
    <w:rsid w:val="003A7FB3"/>
    <w:rsid w:val="003E3FFC"/>
    <w:rsid w:val="003E7D9F"/>
    <w:rsid w:val="003F2FF7"/>
    <w:rsid w:val="0041372C"/>
    <w:rsid w:val="004146CF"/>
    <w:rsid w:val="0042340A"/>
    <w:rsid w:val="00424AEA"/>
    <w:rsid w:val="00434B17"/>
    <w:rsid w:val="00453FAC"/>
    <w:rsid w:val="00457C7A"/>
    <w:rsid w:val="00476D6E"/>
    <w:rsid w:val="004A21D2"/>
    <w:rsid w:val="004A22D7"/>
    <w:rsid w:val="004B5A36"/>
    <w:rsid w:val="004C5B2D"/>
    <w:rsid w:val="004C7173"/>
    <w:rsid w:val="004D2E6F"/>
    <w:rsid w:val="004E0DA1"/>
    <w:rsid w:val="004F4DE2"/>
    <w:rsid w:val="004F623F"/>
    <w:rsid w:val="00500FC1"/>
    <w:rsid w:val="00501C80"/>
    <w:rsid w:val="00527BA3"/>
    <w:rsid w:val="005304B4"/>
    <w:rsid w:val="00540C46"/>
    <w:rsid w:val="00544045"/>
    <w:rsid w:val="005571EC"/>
    <w:rsid w:val="00565A5A"/>
    <w:rsid w:val="00567AF6"/>
    <w:rsid w:val="00576650"/>
    <w:rsid w:val="0057787A"/>
    <w:rsid w:val="00590859"/>
    <w:rsid w:val="0059234E"/>
    <w:rsid w:val="00594DA0"/>
    <w:rsid w:val="005B0364"/>
    <w:rsid w:val="005C0BF8"/>
    <w:rsid w:val="005C6274"/>
    <w:rsid w:val="005E781D"/>
    <w:rsid w:val="005E7A5D"/>
    <w:rsid w:val="005F4B4A"/>
    <w:rsid w:val="00605292"/>
    <w:rsid w:val="006069E2"/>
    <w:rsid w:val="006166B2"/>
    <w:rsid w:val="00616DD8"/>
    <w:rsid w:val="006246F0"/>
    <w:rsid w:val="006264C1"/>
    <w:rsid w:val="006304A1"/>
    <w:rsid w:val="00641CFB"/>
    <w:rsid w:val="00647549"/>
    <w:rsid w:val="00650F3D"/>
    <w:rsid w:val="00657280"/>
    <w:rsid w:val="0065729E"/>
    <w:rsid w:val="00676EF0"/>
    <w:rsid w:val="006852BC"/>
    <w:rsid w:val="0068714B"/>
    <w:rsid w:val="006915CB"/>
    <w:rsid w:val="0069446E"/>
    <w:rsid w:val="006A2D30"/>
    <w:rsid w:val="006A56CA"/>
    <w:rsid w:val="006B5218"/>
    <w:rsid w:val="006C3536"/>
    <w:rsid w:val="006C7085"/>
    <w:rsid w:val="006C70B1"/>
    <w:rsid w:val="006E1649"/>
    <w:rsid w:val="006E46E0"/>
    <w:rsid w:val="006F6F76"/>
    <w:rsid w:val="00734FEA"/>
    <w:rsid w:val="00736857"/>
    <w:rsid w:val="00753BEF"/>
    <w:rsid w:val="00753D38"/>
    <w:rsid w:val="00760139"/>
    <w:rsid w:val="00766E60"/>
    <w:rsid w:val="00777FFD"/>
    <w:rsid w:val="0079526E"/>
    <w:rsid w:val="007B265F"/>
    <w:rsid w:val="007B2BAB"/>
    <w:rsid w:val="007E1E01"/>
    <w:rsid w:val="007E4BCF"/>
    <w:rsid w:val="007F3090"/>
    <w:rsid w:val="007F6868"/>
    <w:rsid w:val="00802A5E"/>
    <w:rsid w:val="00810F31"/>
    <w:rsid w:val="008139C2"/>
    <w:rsid w:val="00813AF9"/>
    <w:rsid w:val="008154EC"/>
    <w:rsid w:val="00822654"/>
    <w:rsid w:val="0082745D"/>
    <w:rsid w:val="0083327C"/>
    <w:rsid w:val="00834C95"/>
    <w:rsid w:val="00837330"/>
    <w:rsid w:val="008525B9"/>
    <w:rsid w:val="00853B03"/>
    <w:rsid w:val="00854B09"/>
    <w:rsid w:val="00854C7A"/>
    <w:rsid w:val="00856A10"/>
    <w:rsid w:val="008627AC"/>
    <w:rsid w:val="008729FD"/>
    <w:rsid w:val="008753C1"/>
    <w:rsid w:val="00881F6F"/>
    <w:rsid w:val="00885B68"/>
    <w:rsid w:val="00895D1C"/>
    <w:rsid w:val="008A5F99"/>
    <w:rsid w:val="008B07B6"/>
    <w:rsid w:val="008B0986"/>
    <w:rsid w:val="008B4938"/>
    <w:rsid w:val="008D7BE6"/>
    <w:rsid w:val="008E0EE0"/>
    <w:rsid w:val="008E36AF"/>
    <w:rsid w:val="008E5B29"/>
    <w:rsid w:val="008E7EC5"/>
    <w:rsid w:val="00903BDE"/>
    <w:rsid w:val="00904C15"/>
    <w:rsid w:val="00910A2E"/>
    <w:rsid w:val="00912EF6"/>
    <w:rsid w:val="00920113"/>
    <w:rsid w:val="00924E99"/>
    <w:rsid w:val="00931C11"/>
    <w:rsid w:val="00935E5E"/>
    <w:rsid w:val="00941F5C"/>
    <w:rsid w:val="009423AA"/>
    <w:rsid w:val="00943994"/>
    <w:rsid w:val="0096020F"/>
    <w:rsid w:val="00971F8E"/>
    <w:rsid w:val="0099471C"/>
    <w:rsid w:val="00995635"/>
    <w:rsid w:val="00996768"/>
    <w:rsid w:val="009977B2"/>
    <w:rsid w:val="009A6940"/>
    <w:rsid w:val="009B60C9"/>
    <w:rsid w:val="009B611F"/>
    <w:rsid w:val="009C3F25"/>
    <w:rsid w:val="009D285F"/>
    <w:rsid w:val="009D6EDA"/>
    <w:rsid w:val="009E1B2A"/>
    <w:rsid w:val="009E79D7"/>
    <w:rsid w:val="009F1662"/>
    <w:rsid w:val="009F3286"/>
    <w:rsid w:val="00A02304"/>
    <w:rsid w:val="00A03DC3"/>
    <w:rsid w:val="00A077C4"/>
    <w:rsid w:val="00A10C66"/>
    <w:rsid w:val="00A12BCA"/>
    <w:rsid w:val="00A25A45"/>
    <w:rsid w:val="00A26133"/>
    <w:rsid w:val="00A266FE"/>
    <w:rsid w:val="00A345A6"/>
    <w:rsid w:val="00A36F33"/>
    <w:rsid w:val="00A37FA7"/>
    <w:rsid w:val="00A41BA3"/>
    <w:rsid w:val="00A44F8D"/>
    <w:rsid w:val="00A500DE"/>
    <w:rsid w:val="00A5469A"/>
    <w:rsid w:val="00A55775"/>
    <w:rsid w:val="00A65004"/>
    <w:rsid w:val="00A7433E"/>
    <w:rsid w:val="00A856EA"/>
    <w:rsid w:val="00A95B53"/>
    <w:rsid w:val="00AA3AF9"/>
    <w:rsid w:val="00AA4F41"/>
    <w:rsid w:val="00AC48BB"/>
    <w:rsid w:val="00AC5A6A"/>
    <w:rsid w:val="00B33B91"/>
    <w:rsid w:val="00B52357"/>
    <w:rsid w:val="00B64A0D"/>
    <w:rsid w:val="00B769B5"/>
    <w:rsid w:val="00B86A49"/>
    <w:rsid w:val="00B943E0"/>
    <w:rsid w:val="00B9493B"/>
    <w:rsid w:val="00B95A85"/>
    <w:rsid w:val="00B95C00"/>
    <w:rsid w:val="00BB1E03"/>
    <w:rsid w:val="00BB30C1"/>
    <w:rsid w:val="00BB5D61"/>
    <w:rsid w:val="00BB70AE"/>
    <w:rsid w:val="00BC04D4"/>
    <w:rsid w:val="00BC0891"/>
    <w:rsid w:val="00BD1381"/>
    <w:rsid w:val="00BD1649"/>
    <w:rsid w:val="00BD4BEC"/>
    <w:rsid w:val="00BD7D94"/>
    <w:rsid w:val="00BD7E2B"/>
    <w:rsid w:val="00BE16DC"/>
    <w:rsid w:val="00BE4CE2"/>
    <w:rsid w:val="00BE52E5"/>
    <w:rsid w:val="00BF298C"/>
    <w:rsid w:val="00C01BF0"/>
    <w:rsid w:val="00C02265"/>
    <w:rsid w:val="00C02B53"/>
    <w:rsid w:val="00C02D22"/>
    <w:rsid w:val="00C02EC9"/>
    <w:rsid w:val="00C03F6D"/>
    <w:rsid w:val="00C056C7"/>
    <w:rsid w:val="00C1713C"/>
    <w:rsid w:val="00C30C3E"/>
    <w:rsid w:val="00C53D1D"/>
    <w:rsid w:val="00C5563F"/>
    <w:rsid w:val="00C734B0"/>
    <w:rsid w:val="00C74933"/>
    <w:rsid w:val="00C84117"/>
    <w:rsid w:val="00C93A88"/>
    <w:rsid w:val="00C95691"/>
    <w:rsid w:val="00C976B8"/>
    <w:rsid w:val="00CB045F"/>
    <w:rsid w:val="00CB3D2A"/>
    <w:rsid w:val="00CB7645"/>
    <w:rsid w:val="00CC0080"/>
    <w:rsid w:val="00CC25B4"/>
    <w:rsid w:val="00CC5280"/>
    <w:rsid w:val="00CC5A0D"/>
    <w:rsid w:val="00CD6C85"/>
    <w:rsid w:val="00CE1BE8"/>
    <w:rsid w:val="00CE64FB"/>
    <w:rsid w:val="00CF0278"/>
    <w:rsid w:val="00CF0FFE"/>
    <w:rsid w:val="00CF6F55"/>
    <w:rsid w:val="00CF7E42"/>
    <w:rsid w:val="00D02671"/>
    <w:rsid w:val="00D108D6"/>
    <w:rsid w:val="00D17EE6"/>
    <w:rsid w:val="00D24E7E"/>
    <w:rsid w:val="00D26CD4"/>
    <w:rsid w:val="00D33443"/>
    <w:rsid w:val="00D37C0F"/>
    <w:rsid w:val="00D46F78"/>
    <w:rsid w:val="00D54E8E"/>
    <w:rsid w:val="00D729BE"/>
    <w:rsid w:val="00D81CF2"/>
    <w:rsid w:val="00D82B5E"/>
    <w:rsid w:val="00D874C5"/>
    <w:rsid w:val="00DA4C5B"/>
    <w:rsid w:val="00DA5A1C"/>
    <w:rsid w:val="00DA60E5"/>
    <w:rsid w:val="00DB6E5C"/>
    <w:rsid w:val="00DC643F"/>
    <w:rsid w:val="00DD3614"/>
    <w:rsid w:val="00DD44BF"/>
    <w:rsid w:val="00DF22DE"/>
    <w:rsid w:val="00DF3B6B"/>
    <w:rsid w:val="00DF560F"/>
    <w:rsid w:val="00E02D45"/>
    <w:rsid w:val="00E062CD"/>
    <w:rsid w:val="00E16B27"/>
    <w:rsid w:val="00E20EB2"/>
    <w:rsid w:val="00E24C05"/>
    <w:rsid w:val="00E335F5"/>
    <w:rsid w:val="00E33BFA"/>
    <w:rsid w:val="00E549BE"/>
    <w:rsid w:val="00E63944"/>
    <w:rsid w:val="00E715B5"/>
    <w:rsid w:val="00E742B8"/>
    <w:rsid w:val="00E85D94"/>
    <w:rsid w:val="00EA04ED"/>
    <w:rsid w:val="00EA5EDA"/>
    <w:rsid w:val="00EA7A9D"/>
    <w:rsid w:val="00EB278F"/>
    <w:rsid w:val="00EC2C55"/>
    <w:rsid w:val="00EC4011"/>
    <w:rsid w:val="00EC76CE"/>
    <w:rsid w:val="00ED3EAC"/>
    <w:rsid w:val="00EF061B"/>
    <w:rsid w:val="00EF4432"/>
    <w:rsid w:val="00F16DFA"/>
    <w:rsid w:val="00F17440"/>
    <w:rsid w:val="00F21B9C"/>
    <w:rsid w:val="00F27181"/>
    <w:rsid w:val="00F30F4B"/>
    <w:rsid w:val="00F314EA"/>
    <w:rsid w:val="00F31D48"/>
    <w:rsid w:val="00F43BFF"/>
    <w:rsid w:val="00F50B60"/>
    <w:rsid w:val="00F533BF"/>
    <w:rsid w:val="00F611C1"/>
    <w:rsid w:val="00F677A3"/>
    <w:rsid w:val="00F86F0C"/>
    <w:rsid w:val="00FA468C"/>
    <w:rsid w:val="00FB4EF6"/>
    <w:rsid w:val="00FC0AE0"/>
    <w:rsid w:val="00FC0D77"/>
    <w:rsid w:val="00FC7C97"/>
    <w:rsid w:val="00FD0A61"/>
    <w:rsid w:val="00FD1D0F"/>
    <w:rsid w:val="00FD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53B255"/>
  <w15:chartTrackingRefBased/>
  <w15:docId w15:val="{C4A98EC4-92E9-4611-A601-EB47D148F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5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CC00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71651"/>
    <w:pPr>
      <w:spacing w:after="0"/>
    </w:pPr>
    <w:rPr>
      <w:rFonts w:eastAsiaTheme="minorHAnsi" w:cstheme="minorBidi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71651"/>
    <w:rPr>
      <w:rFonts w:ascii="Calibri" w:eastAsia="Calibri" w:hAnsi="Calibri" w:cs="Times New Roman"/>
      <w:b/>
      <w:bCs/>
      <w:sz w:val="20"/>
      <w:szCs w:val="20"/>
    </w:rPr>
  </w:style>
  <w:style w:type="paragraph" w:styleId="Revisie">
    <w:name w:val="Revision"/>
    <w:hidden/>
    <w:uiPriority w:val="99"/>
    <w:semiHidden/>
    <w:rsid w:val="00CF0FFE"/>
    <w:pPr>
      <w:spacing w:after="0" w:line="240" w:lineRule="auto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vdfeen\OneDrive%20-%20ROC%20Friese%20Poort\Examens\KD%202020%20EX-DEFXX-P2%20K1\SPL%20standaarden%2026%2001%202022\jjmmdd_in_Bijlage%20x%20Naam%20bijlage%20(staand%20met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27df04-93ba-4323-ac4e-e4cf5a7715c9">
      <Terms xmlns="http://schemas.microsoft.com/office/infopath/2007/PartnerControls"/>
    </lcf76f155ced4ddcb4097134ff3c332f>
    <TaxCatchAll xmlns="35c6331a-2a23-464e-9aa5-03df216f8e92" xsi:nil="true"/>
    <SharedWithUsers xmlns="35c6331a-2a23-464e-9aa5-03df216f8e92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6" ma:contentTypeDescription="Een nieuw document maken." ma:contentTypeScope="" ma:versionID="fc37b1e689eb4d2cac650ccce9bbad08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a4f2abc24b830a2b5ad45ac9cdfa9882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403dfc1-6f3e-4674-8584-9ac7b05093c2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183D7-C0D4-42A7-BB32-82DC1CA3BB88}">
  <ds:schemaRefs>
    <ds:schemaRef ds:uri="http://schemas.microsoft.com/office/2006/metadata/properties"/>
    <ds:schemaRef ds:uri="http://schemas.microsoft.com/office/infopath/2007/PartnerControls"/>
    <ds:schemaRef ds:uri="f727df04-93ba-4323-ac4e-e4cf5a7715c9"/>
    <ds:schemaRef ds:uri="35c6331a-2a23-464e-9aa5-03df216f8e92"/>
  </ds:schemaRefs>
</ds:datastoreItem>
</file>

<file path=customXml/itemProps2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8160AA-CA8E-4B3A-BE9A-F6B50A0761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7df04-93ba-4323-ac4e-e4cf5a7715c9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A13BF0-4F95-4428-87F0-282294595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met voorblad).dotx</Template>
  <TotalTime>45</TotalTime>
  <Pages>3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 der Feen</dc:creator>
  <cp:keywords/>
  <dc:description/>
  <cp:lastModifiedBy>Visser, Erik</cp:lastModifiedBy>
  <cp:revision>60</cp:revision>
  <dcterms:created xsi:type="dcterms:W3CDTF">2022-09-28T10:58:00Z</dcterms:created>
  <dcterms:modified xsi:type="dcterms:W3CDTF">2022-09-28T13:15:00Z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Order">
    <vt:r8>9708000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