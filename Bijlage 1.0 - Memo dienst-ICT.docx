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8A12" w14:textId="18EC9E3A" w:rsidR="00BE52E5" w:rsidRPr="00C77934" w:rsidRDefault="00BE52E5" w:rsidP="00BE52E5">
      <w:pPr>
        <w:jc w:val="center"/>
        <w:rPr>
          <w:sz w:val="48"/>
          <w:szCs w:val="48"/>
          <w:lang w:val="en-US"/>
        </w:rPr>
      </w:pPr>
      <w:proofErr w:type="spellStart"/>
      <w:r w:rsidRPr="00C77934">
        <w:rPr>
          <w:sz w:val="48"/>
          <w:szCs w:val="48"/>
          <w:lang w:val="en-US"/>
        </w:rPr>
        <w:t>Bijlage</w:t>
      </w:r>
      <w:proofErr w:type="spellEnd"/>
      <w:r w:rsidRPr="00C77934">
        <w:rPr>
          <w:sz w:val="48"/>
          <w:szCs w:val="48"/>
          <w:lang w:val="en-US"/>
        </w:rPr>
        <w:t xml:space="preserve"> </w:t>
      </w:r>
      <w:r w:rsidR="009A515E" w:rsidRPr="00C77934">
        <w:rPr>
          <w:sz w:val="48"/>
          <w:szCs w:val="48"/>
          <w:lang w:val="en-US"/>
        </w:rPr>
        <w:t>1.</w:t>
      </w:r>
      <w:r w:rsidR="005D1B23" w:rsidRPr="00C77934">
        <w:rPr>
          <w:sz w:val="48"/>
          <w:szCs w:val="48"/>
          <w:lang w:val="en-US"/>
        </w:rPr>
        <w:t>0</w:t>
      </w:r>
      <w:r w:rsidR="009A515E" w:rsidRPr="00C77934">
        <w:rPr>
          <w:sz w:val="48"/>
          <w:szCs w:val="48"/>
          <w:lang w:val="en-US"/>
        </w:rPr>
        <w:t xml:space="preserve"> </w:t>
      </w:r>
      <w:r w:rsidR="005D1B23" w:rsidRPr="00C77934">
        <w:rPr>
          <w:sz w:val="48"/>
          <w:szCs w:val="48"/>
          <w:lang w:val="en-US"/>
        </w:rPr>
        <w:t xml:space="preserve">Memo </w:t>
      </w:r>
      <w:proofErr w:type="spellStart"/>
      <w:r w:rsidR="005D1B23" w:rsidRPr="00C77934">
        <w:rPr>
          <w:sz w:val="48"/>
          <w:szCs w:val="48"/>
          <w:lang w:val="en-US"/>
        </w:rPr>
        <w:t>dienst</w:t>
      </w:r>
      <w:proofErr w:type="spellEnd"/>
      <w:r w:rsidR="005D1B23" w:rsidRPr="00C77934">
        <w:rPr>
          <w:sz w:val="48"/>
          <w:szCs w:val="48"/>
          <w:lang w:val="en-US"/>
        </w:rPr>
        <w:t>-ICT</w:t>
      </w:r>
    </w:p>
    <w:p w14:paraId="44FD91E3" w14:textId="77777777" w:rsidR="0017583A" w:rsidRPr="00C77934" w:rsidRDefault="0017583A" w:rsidP="00910A2E">
      <w:pPr>
        <w:rPr>
          <w:lang w:val="en-US"/>
        </w:rPr>
      </w:pPr>
    </w:p>
    <w:p w14:paraId="4ED299EA" w14:textId="77777777" w:rsidR="00565A5A" w:rsidRPr="00C77934" w:rsidRDefault="00565A5A" w:rsidP="00910A2E">
      <w:pPr>
        <w:rPr>
          <w:lang w:val="en-US"/>
        </w:rPr>
      </w:pPr>
    </w:p>
    <w:p w14:paraId="006787CB" w14:textId="77777777" w:rsidR="00565A5A" w:rsidRPr="00C77934" w:rsidRDefault="00565A5A" w:rsidP="00910A2E">
      <w:pPr>
        <w:rPr>
          <w:lang w:val="en-US"/>
        </w:rPr>
      </w:pPr>
    </w:p>
    <w:p w14:paraId="1ED12BCC" w14:textId="77777777" w:rsidR="00565A5A" w:rsidRPr="00C77934" w:rsidRDefault="00565A5A" w:rsidP="00910A2E">
      <w:pPr>
        <w:rPr>
          <w:lang w:val="en-US"/>
        </w:rPr>
      </w:pPr>
    </w:p>
    <w:p w14:paraId="5989FBAA" w14:textId="77777777" w:rsidR="00565A5A" w:rsidRPr="00C77934" w:rsidRDefault="00565A5A" w:rsidP="00910A2E">
      <w:pPr>
        <w:rPr>
          <w:lang w:val="en-US"/>
        </w:rPr>
      </w:pPr>
    </w:p>
    <w:p w14:paraId="1D8886B8" w14:textId="77777777" w:rsidR="00565A5A" w:rsidRPr="00C77934" w:rsidRDefault="00565A5A" w:rsidP="00910A2E">
      <w:pPr>
        <w:rPr>
          <w:lang w:val="en-US"/>
        </w:rPr>
      </w:pPr>
    </w:p>
    <w:p w14:paraId="19A51225" w14:textId="77777777" w:rsidR="00565A5A" w:rsidRPr="00C77934" w:rsidRDefault="00565A5A" w:rsidP="00910A2E">
      <w:pPr>
        <w:rPr>
          <w:lang w:val="en-US"/>
        </w:rPr>
      </w:pPr>
    </w:p>
    <w:p w14:paraId="6CB5CBFD" w14:textId="77777777" w:rsidR="00565A5A" w:rsidRPr="00C77934" w:rsidRDefault="00565A5A" w:rsidP="00910A2E">
      <w:pPr>
        <w:rPr>
          <w:lang w:val="en-US"/>
        </w:rPr>
      </w:pPr>
    </w:p>
    <w:p w14:paraId="155F8BBE" w14:textId="77777777" w:rsidR="00565A5A" w:rsidRPr="00C77934" w:rsidRDefault="00565A5A" w:rsidP="00910A2E">
      <w:pPr>
        <w:rPr>
          <w:lang w:val="en-US"/>
        </w:rPr>
      </w:pPr>
    </w:p>
    <w:p w14:paraId="0D80C1FB" w14:textId="77777777" w:rsidR="00565A5A" w:rsidRPr="00C77934" w:rsidRDefault="00565A5A" w:rsidP="00910A2E">
      <w:pPr>
        <w:rPr>
          <w:lang w:val="en-US"/>
        </w:rPr>
      </w:pPr>
    </w:p>
    <w:p w14:paraId="1F9E7860" w14:textId="77777777" w:rsidR="00565A5A" w:rsidRPr="00C77934" w:rsidRDefault="00565A5A" w:rsidP="00910A2E">
      <w:pPr>
        <w:rPr>
          <w:lang w:val="en-US"/>
        </w:rPr>
      </w:pPr>
    </w:p>
    <w:p w14:paraId="1D7CCB93" w14:textId="77777777" w:rsidR="00565A5A" w:rsidRPr="00C77934" w:rsidRDefault="00565A5A" w:rsidP="00910A2E">
      <w:pPr>
        <w:rPr>
          <w:lang w:val="en-US"/>
        </w:rPr>
      </w:pPr>
    </w:p>
    <w:p w14:paraId="579A91EE" w14:textId="77777777" w:rsidR="00565A5A" w:rsidRPr="00C77934" w:rsidRDefault="00565A5A" w:rsidP="00910A2E">
      <w:pPr>
        <w:rPr>
          <w:lang w:val="en-US"/>
        </w:rPr>
      </w:pPr>
    </w:p>
    <w:p w14:paraId="5FDD34E5" w14:textId="77777777" w:rsidR="00565A5A" w:rsidRPr="00C77934" w:rsidRDefault="00565A5A" w:rsidP="00910A2E">
      <w:pPr>
        <w:rPr>
          <w:lang w:val="en-US"/>
        </w:rPr>
      </w:pPr>
    </w:p>
    <w:p w14:paraId="44432270" w14:textId="77777777" w:rsidR="00565A5A" w:rsidRPr="00C77934" w:rsidRDefault="00565A5A" w:rsidP="00910A2E">
      <w:pPr>
        <w:rPr>
          <w:lang w:val="en-US"/>
        </w:rPr>
      </w:pPr>
    </w:p>
    <w:p w14:paraId="5E8CF615" w14:textId="77777777" w:rsidR="00565A5A" w:rsidRPr="00C77934" w:rsidRDefault="00565A5A" w:rsidP="00910A2E">
      <w:pPr>
        <w:rPr>
          <w:lang w:val="en-US"/>
        </w:rPr>
      </w:pPr>
    </w:p>
    <w:p w14:paraId="60C963D6" w14:textId="77777777" w:rsidR="00565A5A" w:rsidRPr="00C77934" w:rsidRDefault="00565A5A" w:rsidP="00910A2E">
      <w:pPr>
        <w:rPr>
          <w:lang w:val="en-US"/>
        </w:rPr>
      </w:pPr>
    </w:p>
    <w:p w14:paraId="2907EB46" w14:textId="77777777" w:rsidR="00565A5A" w:rsidRPr="00C77934" w:rsidRDefault="00565A5A" w:rsidP="00910A2E">
      <w:pPr>
        <w:rPr>
          <w:lang w:val="en-US"/>
        </w:rPr>
      </w:pPr>
    </w:p>
    <w:p w14:paraId="2FD9B0CD" w14:textId="77777777" w:rsidR="00565A5A" w:rsidRPr="00C77934" w:rsidRDefault="00565A5A" w:rsidP="00910A2E">
      <w:pPr>
        <w:rPr>
          <w:lang w:val="en-US"/>
        </w:rPr>
      </w:pPr>
    </w:p>
    <w:p w14:paraId="4D60702E" w14:textId="77777777" w:rsidR="00565A5A" w:rsidRPr="00C77934" w:rsidRDefault="00565A5A" w:rsidP="00910A2E">
      <w:pPr>
        <w:rPr>
          <w:lang w:val="en-US"/>
        </w:rPr>
      </w:pPr>
    </w:p>
    <w:p w14:paraId="07BC6809" w14:textId="77777777" w:rsidR="00565A5A" w:rsidRPr="00C77934" w:rsidRDefault="00565A5A" w:rsidP="00910A2E">
      <w:pPr>
        <w:rPr>
          <w:lang w:val="en-US"/>
        </w:rPr>
      </w:pPr>
    </w:p>
    <w:p w14:paraId="61EFD425" w14:textId="77777777" w:rsidR="00565A5A" w:rsidRPr="00C77934" w:rsidRDefault="00565A5A" w:rsidP="00910A2E">
      <w:pPr>
        <w:rPr>
          <w:lang w:val="en-US"/>
        </w:rPr>
      </w:pPr>
    </w:p>
    <w:p w14:paraId="48AA7618" w14:textId="77777777" w:rsidR="00565A5A" w:rsidRPr="00C77934" w:rsidRDefault="00565A5A" w:rsidP="00910A2E">
      <w:pPr>
        <w:rPr>
          <w:lang w:val="en-US"/>
        </w:rPr>
      </w:pPr>
    </w:p>
    <w:p w14:paraId="4E814AB6" w14:textId="77777777" w:rsidR="00565A5A" w:rsidRPr="00C77934" w:rsidRDefault="00565A5A" w:rsidP="00910A2E">
      <w:pPr>
        <w:rPr>
          <w:lang w:val="en-US"/>
        </w:rPr>
      </w:pPr>
    </w:p>
    <w:p w14:paraId="511C19B5" w14:textId="77777777" w:rsidR="00565A5A" w:rsidRPr="00C77934" w:rsidRDefault="00565A5A" w:rsidP="00910A2E">
      <w:pPr>
        <w:rPr>
          <w:lang w:val="en-US"/>
        </w:rPr>
      </w:pPr>
    </w:p>
    <w:p w14:paraId="3E131CAE" w14:textId="77777777" w:rsidR="00565A5A" w:rsidRPr="00C77934" w:rsidRDefault="00565A5A" w:rsidP="00910A2E">
      <w:pPr>
        <w:rPr>
          <w:lang w:val="en-US"/>
        </w:rPr>
      </w:pPr>
    </w:p>
    <w:p w14:paraId="7E401693" w14:textId="77777777" w:rsidR="00565A5A" w:rsidRPr="00C77934" w:rsidRDefault="00565A5A" w:rsidP="00910A2E">
      <w:pPr>
        <w:rPr>
          <w:lang w:val="en-US"/>
        </w:rPr>
      </w:pPr>
    </w:p>
    <w:p w14:paraId="7BAEFDA9" w14:textId="77777777" w:rsidR="00565A5A" w:rsidRPr="00C77934" w:rsidRDefault="00565A5A" w:rsidP="00910A2E">
      <w:pPr>
        <w:rPr>
          <w:lang w:val="en-US"/>
        </w:rPr>
      </w:pPr>
    </w:p>
    <w:p w14:paraId="03462AC5" w14:textId="77777777" w:rsidR="00565A5A" w:rsidRPr="00C77934" w:rsidRDefault="00565A5A" w:rsidP="00910A2E">
      <w:pPr>
        <w:rPr>
          <w:lang w:val="en-US"/>
        </w:rPr>
      </w:pPr>
    </w:p>
    <w:p w14:paraId="35E36A1C" w14:textId="77777777" w:rsidR="00565A5A" w:rsidRPr="00C77934" w:rsidRDefault="00565A5A" w:rsidP="00910A2E">
      <w:pPr>
        <w:rPr>
          <w:lang w:val="en-US"/>
        </w:rPr>
      </w:pPr>
    </w:p>
    <w:p w14:paraId="706A83E5" w14:textId="77777777" w:rsidR="00565A5A" w:rsidRPr="00C77934" w:rsidRDefault="00565A5A" w:rsidP="00910A2E">
      <w:pPr>
        <w:rPr>
          <w:lang w:val="en-US"/>
        </w:rPr>
        <w:sectPr w:rsidR="00565A5A" w:rsidRPr="00C77934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0F5CF874" w14:textId="55688A27" w:rsidR="00FA6C12" w:rsidRPr="00635436" w:rsidRDefault="00311ADF" w:rsidP="00FA6C12">
      <w:pPr>
        <w:pStyle w:val="Kop2"/>
        <w:rPr>
          <w:lang w:val="en-US"/>
        </w:rPr>
      </w:pPr>
      <w:proofErr w:type="spellStart"/>
      <w:r w:rsidRPr="00635436">
        <w:rPr>
          <w:lang w:val="en-US"/>
        </w:rPr>
        <w:lastRenderedPageBreak/>
        <w:t>Antivirustool</w:t>
      </w:r>
      <w:proofErr w:type="spellEnd"/>
    </w:p>
    <w:p w14:paraId="09DB59F6" w14:textId="77777777" w:rsidR="00311ADF" w:rsidRPr="00635436" w:rsidRDefault="00311ADF" w:rsidP="00AC7259">
      <w:pPr>
        <w:pStyle w:val="Geenafstand"/>
        <w:rPr>
          <w:lang w:val="en-US"/>
        </w:rPr>
      </w:pPr>
    </w:p>
    <w:p w14:paraId="13FD4A84" w14:textId="77777777" w:rsidR="00FE63B9" w:rsidRDefault="00FE63B9" w:rsidP="00AC7259">
      <w:pPr>
        <w:pStyle w:val="Geenafstand"/>
        <w:rPr>
          <w:lang w:val="en-US"/>
        </w:rPr>
      </w:pPr>
    </w:p>
    <w:p w14:paraId="319B8064" w14:textId="77777777" w:rsidR="00FE63B9" w:rsidRDefault="00FE63B9" w:rsidP="00AC7259">
      <w:pPr>
        <w:pStyle w:val="Geenafstand"/>
        <w:rPr>
          <w:lang w:val="en-US"/>
        </w:rPr>
      </w:pPr>
    </w:p>
    <w:p w14:paraId="53C2A15D" w14:textId="77777777" w:rsidR="00FE63B9" w:rsidRDefault="00FE63B9" w:rsidP="00AC7259">
      <w:pPr>
        <w:pStyle w:val="Geenafstand"/>
        <w:rPr>
          <w:lang w:val="en-US"/>
        </w:rPr>
      </w:pPr>
    </w:p>
    <w:p w14:paraId="0500D028" w14:textId="77777777" w:rsidR="00FE63B9" w:rsidRDefault="00FE63B9" w:rsidP="00AC7259">
      <w:pPr>
        <w:pStyle w:val="Geenafstand"/>
        <w:rPr>
          <w:lang w:val="en-US"/>
        </w:rPr>
      </w:pPr>
    </w:p>
    <w:p w14:paraId="4B679113" w14:textId="6CB55EC0" w:rsidR="00635436" w:rsidRPr="00635436" w:rsidRDefault="00635436" w:rsidP="00635436">
      <w:pPr>
        <w:pStyle w:val="Kop2"/>
        <w:rPr>
          <w:lang w:val="en-US"/>
        </w:rPr>
      </w:pPr>
      <w:r w:rsidRPr="00635436">
        <w:rPr>
          <w:lang w:val="en-US"/>
        </w:rPr>
        <w:t>Backup</w:t>
      </w:r>
    </w:p>
    <w:p w14:paraId="04339F01" w14:textId="77777777" w:rsidR="00635436" w:rsidRPr="00635436" w:rsidRDefault="00635436" w:rsidP="00AC7259">
      <w:pPr>
        <w:pStyle w:val="Geenafstand"/>
        <w:rPr>
          <w:lang w:val="en-US"/>
        </w:rPr>
      </w:pPr>
    </w:p>
    <w:p w14:paraId="5FCFA57D" w14:textId="77777777" w:rsidR="00FE63B9" w:rsidRDefault="00FE63B9" w:rsidP="00AC7259">
      <w:pPr>
        <w:pStyle w:val="Geenafstand"/>
        <w:rPr>
          <w:lang w:val="en-US"/>
        </w:rPr>
      </w:pPr>
    </w:p>
    <w:p w14:paraId="4C38A0DD" w14:textId="77777777" w:rsidR="00FE63B9" w:rsidRDefault="00FE63B9" w:rsidP="00AC7259">
      <w:pPr>
        <w:pStyle w:val="Geenafstand"/>
        <w:rPr>
          <w:lang w:val="en-US"/>
        </w:rPr>
      </w:pPr>
    </w:p>
    <w:p w14:paraId="54A8CF9B" w14:textId="77777777" w:rsidR="00FE63B9" w:rsidRDefault="00FE63B9" w:rsidP="00AC7259">
      <w:pPr>
        <w:pStyle w:val="Geenafstand"/>
        <w:rPr>
          <w:lang w:val="en-US"/>
        </w:rPr>
      </w:pPr>
    </w:p>
    <w:p w14:paraId="5E047D25" w14:textId="77777777" w:rsidR="00FE63B9" w:rsidRDefault="00FE63B9" w:rsidP="00AC7259">
      <w:pPr>
        <w:pStyle w:val="Geenafstand"/>
        <w:rPr>
          <w:lang w:val="en-US"/>
        </w:rPr>
      </w:pPr>
    </w:p>
    <w:p w14:paraId="7DC1C64A" w14:textId="6B315130" w:rsidR="00635436" w:rsidRDefault="00635436" w:rsidP="00635436">
      <w:pPr>
        <w:pStyle w:val="Kop2"/>
        <w:rPr>
          <w:lang w:val="en-US"/>
        </w:rPr>
      </w:pPr>
      <w:r w:rsidRPr="00635436">
        <w:rPr>
          <w:lang w:val="en-US"/>
        </w:rPr>
        <w:t>Updates</w:t>
      </w:r>
    </w:p>
    <w:p w14:paraId="52286940" w14:textId="5997F056" w:rsidR="008426E0" w:rsidRDefault="008426E0" w:rsidP="008B60EE">
      <w:pPr>
        <w:spacing w:after="160" w:line="259" w:lineRule="auto"/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3C4E6E6D" w14:textId="77777777" w:rsidR="008A4868" w:rsidRDefault="008A4868" w:rsidP="008B60EE">
      <w:pPr>
        <w:spacing w:after="160" w:line="259" w:lineRule="auto"/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1CBB4884" w14:textId="77777777" w:rsidR="008A4868" w:rsidRPr="008B60EE" w:rsidRDefault="008A4868" w:rsidP="008B60EE">
      <w:pPr>
        <w:spacing w:after="160" w:line="259" w:lineRule="auto"/>
        <w:rPr>
          <w:rFonts w:asciiTheme="majorHAnsi" w:eastAsiaTheme="majorEastAsia" w:hAnsiTheme="majorHAnsi" w:cstheme="majorBidi"/>
          <w:color w:val="56355B" w:themeColor="text2"/>
          <w:sz w:val="28"/>
          <w:szCs w:val="26"/>
        </w:rPr>
      </w:pPr>
    </w:p>
    <w:p w14:paraId="152313F8" w14:textId="351EF2D6" w:rsidR="00635436" w:rsidRDefault="00706051" w:rsidP="008A4868">
      <w:pPr>
        <w:pStyle w:val="Kop2"/>
      </w:pPr>
      <w:r>
        <w:t>K</w:t>
      </w:r>
      <w:r w:rsidR="008A4868" w:rsidRPr="00FF0CB1">
        <w:t>wetsbaarheden en bedreigingen</w:t>
      </w:r>
    </w:p>
    <w:p w14:paraId="1E919914" w14:textId="77777777" w:rsidR="00706051" w:rsidRDefault="00706051" w:rsidP="00706051"/>
    <w:p w14:paraId="2342DB5E" w14:textId="77777777" w:rsidR="00706051" w:rsidRDefault="00706051" w:rsidP="00706051"/>
    <w:p w14:paraId="618619E5" w14:textId="77777777" w:rsidR="00706051" w:rsidRDefault="00706051" w:rsidP="00706051"/>
    <w:p w14:paraId="365F786C" w14:textId="77777777" w:rsidR="00706051" w:rsidRDefault="00706051" w:rsidP="00706051"/>
    <w:p w14:paraId="77DE2ED0" w14:textId="77777777" w:rsidR="00706051" w:rsidRDefault="00706051" w:rsidP="00706051"/>
    <w:p w14:paraId="0005ADB2" w14:textId="77777777" w:rsidR="00706051" w:rsidRDefault="00706051" w:rsidP="00706051"/>
    <w:p w14:paraId="6BFBF9C2" w14:textId="16DDC9D2" w:rsidR="00706051" w:rsidRPr="00706051" w:rsidRDefault="00706051" w:rsidP="00706051">
      <w:pPr>
        <w:pStyle w:val="Kop2"/>
      </w:pPr>
      <w:r>
        <w:t>V</w:t>
      </w:r>
      <w:r w:rsidRPr="00222714">
        <w:t>erbetervoorstellen</w:t>
      </w:r>
    </w:p>
    <w:sectPr w:rsidR="00706051" w:rsidRPr="00706051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6782" w14:textId="77777777" w:rsidR="009A41F0" w:rsidRDefault="009A41F0" w:rsidP="00910A2E">
      <w:pPr>
        <w:spacing w:line="240" w:lineRule="auto"/>
      </w:pPr>
      <w:r>
        <w:separator/>
      </w:r>
    </w:p>
  </w:endnote>
  <w:endnote w:type="continuationSeparator" w:id="0">
    <w:p w14:paraId="436E3AE0" w14:textId="77777777" w:rsidR="009A41F0" w:rsidRDefault="009A41F0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3723" w14:textId="77777777" w:rsidR="009A515E" w:rsidRDefault="009A51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3C6F" w14:textId="77777777" w:rsidR="009A515E" w:rsidRDefault="009A515E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A0CC1" w14:textId="77777777" w:rsidR="009A515E" w:rsidRDefault="009A515E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E4B1" w14:textId="34844A5E" w:rsidR="00393111" w:rsidRPr="008B60EE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  <w:rPr>
        <w:lang w:val="en-US"/>
      </w:rPr>
    </w:pPr>
    <w:r>
      <w:rPr>
        <w:noProof/>
      </w:rPr>
      <w:drawing>
        <wp:inline distT="0" distB="0" distL="0" distR="0" wp14:anchorId="3E01A375" wp14:editId="5FE8833D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B60EE">
      <w:rPr>
        <w:lang w:val="en-US"/>
      </w:rPr>
      <w:tab/>
    </w:r>
    <w:proofErr w:type="spellStart"/>
    <w:r w:rsidRPr="008B60EE">
      <w:rPr>
        <w:lang w:val="en-US"/>
      </w:rPr>
      <w:t>Bijlage</w:t>
    </w:r>
    <w:proofErr w:type="spellEnd"/>
    <w:r w:rsidRPr="008B60EE">
      <w:rPr>
        <w:lang w:val="en-US"/>
      </w:rPr>
      <w:t xml:space="preserve"> </w:t>
    </w:r>
    <w:r w:rsidR="009A515E" w:rsidRPr="008B60EE">
      <w:rPr>
        <w:lang w:val="en-US"/>
      </w:rPr>
      <w:t>1.</w:t>
    </w:r>
    <w:r w:rsidR="009B6978" w:rsidRPr="008B60EE">
      <w:rPr>
        <w:lang w:val="en-US"/>
      </w:rPr>
      <w:t xml:space="preserve">0 </w:t>
    </w:r>
    <w:r w:rsidR="009E5775" w:rsidRPr="008B60EE">
      <w:rPr>
        <w:lang w:val="en-US"/>
      </w:rPr>
      <w:t xml:space="preserve">memo </w:t>
    </w:r>
    <w:proofErr w:type="spellStart"/>
    <w:r w:rsidR="009E5775" w:rsidRPr="008B60EE">
      <w:rPr>
        <w:lang w:val="en-US"/>
      </w:rPr>
      <w:t>dienst</w:t>
    </w:r>
    <w:proofErr w:type="spellEnd"/>
    <w:r w:rsidR="009E5775" w:rsidRPr="008B60EE">
      <w:rPr>
        <w:lang w:val="en-US"/>
      </w:rPr>
      <w:t>-ICT</w:t>
    </w:r>
    <w:r w:rsidRPr="008B60EE">
      <w:rPr>
        <w:lang w:val="en-US"/>
      </w:rPr>
      <w:t xml:space="preserve">- </w:t>
    </w:r>
    <w:r w:rsidR="00FA6C12" w:rsidRPr="008B60EE">
      <w:rPr>
        <w:rFonts w:cstheme="minorHAnsi"/>
        <w:lang w:val="en-US"/>
      </w:rPr>
      <w:t>EX_IT20-</w:t>
    </w:r>
    <w:r w:rsidR="009E5775" w:rsidRPr="008B60EE">
      <w:rPr>
        <w:rFonts w:cstheme="minorHAnsi"/>
        <w:lang w:val="en-US"/>
      </w:rPr>
      <w:t>CEP8</w:t>
    </w:r>
    <w:r w:rsidR="00FA6C12" w:rsidRPr="008B60EE">
      <w:rPr>
        <w:rFonts w:cstheme="minorHAnsi"/>
        <w:lang w:val="en-US"/>
      </w:rPr>
      <w:t>_</w:t>
    </w:r>
    <w:r w:rsidR="009E5775" w:rsidRPr="008B60EE">
      <w:rPr>
        <w:rFonts w:cstheme="minorHAnsi"/>
        <w:lang w:val="en-US"/>
      </w:rPr>
      <w:t>P2</w:t>
    </w:r>
    <w:r w:rsidR="00FA6C12" w:rsidRPr="008B60EE">
      <w:rPr>
        <w:rFonts w:cstheme="minorHAnsi"/>
        <w:lang w:val="en-US"/>
      </w:rPr>
      <w:t>-K2-W1</w:t>
    </w:r>
    <w:r w:rsidRPr="008B60EE">
      <w:rPr>
        <w:lang w:val="en-US"/>
      </w:rPr>
      <w:tab/>
    </w:r>
    <w:r>
      <w:rPr>
        <w:szCs w:val="16"/>
      </w:rPr>
      <w:fldChar w:fldCharType="begin"/>
    </w:r>
    <w:r w:rsidRPr="008B60EE">
      <w:rPr>
        <w:szCs w:val="16"/>
        <w:lang w:val="en-US"/>
      </w:rPr>
      <w:instrText>PAGE</w:instrText>
    </w:r>
    <w:r>
      <w:rPr>
        <w:szCs w:val="16"/>
      </w:rPr>
      <w:fldChar w:fldCharType="separate"/>
    </w:r>
    <w:r w:rsidRPr="008B60EE">
      <w:rPr>
        <w:szCs w:val="16"/>
        <w:lang w:val="en-US"/>
      </w:rPr>
      <w:t>2</w:t>
    </w:r>
    <w:r>
      <w:rPr>
        <w:szCs w:val="16"/>
      </w:rPr>
      <w:fldChar w:fldCharType="end"/>
    </w:r>
    <w:r w:rsidRPr="008B60EE">
      <w:rPr>
        <w:szCs w:val="16"/>
        <w:lang w:val="en-US"/>
      </w:rPr>
      <w:t>/</w:t>
    </w:r>
    <w:r>
      <w:rPr>
        <w:szCs w:val="16"/>
      </w:rPr>
      <w:fldChar w:fldCharType="begin"/>
    </w:r>
    <w:r w:rsidRPr="008B60EE">
      <w:rPr>
        <w:szCs w:val="16"/>
        <w:lang w:val="en-US"/>
      </w:rPr>
      <w:instrText>NUMPAGES</w:instrText>
    </w:r>
    <w:r>
      <w:rPr>
        <w:szCs w:val="16"/>
      </w:rPr>
      <w:fldChar w:fldCharType="separate"/>
    </w:r>
    <w:r w:rsidRPr="008B60EE">
      <w:rPr>
        <w:szCs w:val="16"/>
        <w:lang w:val="en-US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76B8" w14:textId="77777777" w:rsidR="009A41F0" w:rsidRDefault="009A41F0" w:rsidP="00910A2E">
      <w:pPr>
        <w:spacing w:line="240" w:lineRule="auto"/>
      </w:pPr>
      <w:r>
        <w:separator/>
      </w:r>
    </w:p>
  </w:footnote>
  <w:footnote w:type="continuationSeparator" w:id="0">
    <w:p w14:paraId="72EE19D8" w14:textId="77777777" w:rsidR="009A41F0" w:rsidRDefault="009A41F0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EF530" w14:textId="77777777" w:rsidR="009A515E" w:rsidRDefault="009A515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D1DA" w14:textId="77777777" w:rsidR="00910A2E" w:rsidRDefault="00AC7259">
    <w:pPr>
      <w:pStyle w:val="Koptekst"/>
    </w:pPr>
    <w:r>
      <w:rPr>
        <w:noProof/>
      </w:rPr>
      <w:pict w14:anchorId="27B74C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356A" w14:textId="77777777" w:rsidR="009A515E" w:rsidRDefault="009A515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6653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2360"/>
    <w:multiLevelType w:val="hybridMultilevel"/>
    <w:tmpl w:val="89180468"/>
    <w:lvl w:ilvl="0" w:tplc="A6546F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11530">
    <w:abstractNumId w:val="3"/>
  </w:num>
  <w:num w:numId="2" w16cid:durableId="1761101790">
    <w:abstractNumId w:val="38"/>
  </w:num>
  <w:num w:numId="3" w16cid:durableId="895552833">
    <w:abstractNumId w:val="5"/>
  </w:num>
  <w:num w:numId="4" w16cid:durableId="1095975050">
    <w:abstractNumId w:val="40"/>
  </w:num>
  <w:num w:numId="5" w16cid:durableId="454328233">
    <w:abstractNumId w:val="16"/>
  </w:num>
  <w:num w:numId="6" w16cid:durableId="1415325577">
    <w:abstractNumId w:val="37"/>
  </w:num>
  <w:num w:numId="7" w16cid:durableId="854342478">
    <w:abstractNumId w:val="0"/>
  </w:num>
  <w:num w:numId="8" w16cid:durableId="2035036233">
    <w:abstractNumId w:val="43"/>
  </w:num>
  <w:num w:numId="9" w16cid:durableId="783843066">
    <w:abstractNumId w:val="23"/>
  </w:num>
  <w:num w:numId="10" w16cid:durableId="1313604972">
    <w:abstractNumId w:val="31"/>
  </w:num>
  <w:num w:numId="11" w16cid:durableId="1442728398">
    <w:abstractNumId w:val="33"/>
  </w:num>
  <w:num w:numId="12" w16cid:durableId="768114672">
    <w:abstractNumId w:val="15"/>
  </w:num>
  <w:num w:numId="13" w16cid:durableId="1011686399">
    <w:abstractNumId w:val="32"/>
  </w:num>
  <w:num w:numId="14" w16cid:durableId="1422750438">
    <w:abstractNumId w:val="25"/>
  </w:num>
  <w:num w:numId="15" w16cid:durableId="1911966331">
    <w:abstractNumId w:val="13"/>
  </w:num>
  <w:num w:numId="16" w16cid:durableId="445854704">
    <w:abstractNumId w:val="1"/>
  </w:num>
  <w:num w:numId="17" w16cid:durableId="1671785900">
    <w:abstractNumId w:val="21"/>
  </w:num>
  <w:num w:numId="18" w16cid:durableId="1919632177">
    <w:abstractNumId w:val="4"/>
  </w:num>
  <w:num w:numId="19" w16cid:durableId="2062358546">
    <w:abstractNumId w:val="45"/>
  </w:num>
  <w:num w:numId="20" w16cid:durableId="802429065">
    <w:abstractNumId w:val="28"/>
  </w:num>
  <w:num w:numId="21" w16cid:durableId="836458948">
    <w:abstractNumId w:val="44"/>
  </w:num>
  <w:num w:numId="22" w16cid:durableId="302084642">
    <w:abstractNumId w:val="36"/>
  </w:num>
  <w:num w:numId="23" w16cid:durableId="589508734">
    <w:abstractNumId w:val="30"/>
  </w:num>
  <w:num w:numId="24" w16cid:durableId="423647902">
    <w:abstractNumId w:val="29"/>
  </w:num>
  <w:num w:numId="25" w16cid:durableId="555048182">
    <w:abstractNumId w:val="26"/>
  </w:num>
  <w:num w:numId="26" w16cid:durableId="681318625">
    <w:abstractNumId w:val="17"/>
  </w:num>
  <w:num w:numId="27" w16cid:durableId="2020689531">
    <w:abstractNumId w:val="6"/>
  </w:num>
  <w:num w:numId="28" w16cid:durableId="366565466">
    <w:abstractNumId w:val="2"/>
  </w:num>
  <w:num w:numId="29" w16cid:durableId="1137994283">
    <w:abstractNumId w:val="34"/>
  </w:num>
  <w:num w:numId="30" w16cid:durableId="1112356094">
    <w:abstractNumId w:val="22"/>
  </w:num>
  <w:num w:numId="31" w16cid:durableId="886726102">
    <w:abstractNumId w:val="8"/>
  </w:num>
  <w:num w:numId="32" w16cid:durableId="843085347">
    <w:abstractNumId w:val="11"/>
  </w:num>
  <w:num w:numId="33" w16cid:durableId="2055080184">
    <w:abstractNumId w:val="39"/>
  </w:num>
  <w:num w:numId="34" w16cid:durableId="639924923">
    <w:abstractNumId w:val="35"/>
  </w:num>
  <w:num w:numId="35" w16cid:durableId="102530717">
    <w:abstractNumId w:val="12"/>
  </w:num>
  <w:num w:numId="36" w16cid:durableId="557860060">
    <w:abstractNumId w:val="18"/>
  </w:num>
  <w:num w:numId="37" w16cid:durableId="1671370964">
    <w:abstractNumId w:val="24"/>
  </w:num>
  <w:num w:numId="38" w16cid:durableId="907301542">
    <w:abstractNumId w:val="27"/>
  </w:num>
  <w:num w:numId="39" w16cid:durableId="584606518">
    <w:abstractNumId w:val="7"/>
  </w:num>
  <w:num w:numId="40" w16cid:durableId="907038487">
    <w:abstractNumId w:val="41"/>
  </w:num>
  <w:num w:numId="41" w16cid:durableId="1841650937">
    <w:abstractNumId w:val="42"/>
  </w:num>
  <w:num w:numId="42" w16cid:durableId="844367560">
    <w:abstractNumId w:val="20"/>
  </w:num>
  <w:num w:numId="43" w16cid:durableId="1997031190">
    <w:abstractNumId w:val="19"/>
  </w:num>
  <w:num w:numId="44" w16cid:durableId="1905557276">
    <w:abstractNumId w:val="14"/>
  </w:num>
  <w:num w:numId="45" w16cid:durableId="587469818">
    <w:abstractNumId w:val="9"/>
  </w:num>
  <w:num w:numId="46" w16cid:durableId="10661466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13BBA"/>
    <w:rsid w:val="000172B9"/>
    <w:rsid w:val="0003247E"/>
    <w:rsid w:val="00040DF0"/>
    <w:rsid w:val="00095F6E"/>
    <w:rsid w:val="000B3B21"/>
    <w:rsid w:val="000C018E"/>
    <w:rsid w:val="000C6359"/>
    <w:rsid w:val="000C7207"/>
    <w:rsid w:val="00114441"/>
    <w:rsid w:val="00166F3D"/>
    <w:rsid w:val="0017583A"/>
    <w:rsid w:val="001763E3"/>
    <w:rsid w:val="001A5529"/>
    <w:rsid w:val="001A64C7"/>
    <w:rsid w:val="001B001A"/>
    <w:rsid w:val="001B3E55"/>
    <w:rsid w:val="001D2FCC"/>
    <w:rsid w:val="001F3866"/>
    <w:rsid w:val="001F5A9F"/>
    <w:rsid w:val="00202305"/>
    <w:rsid w:val="002334EC"/>
    <w:rsid w:val="00237180"/>
    <w:rsid w:val="002447F3"/>
    <w:rsid w:val="00252875"/>
    <w:rsid w:val="002611A3"/>
    <w:rsid w:val="0026276D"/>
    <w:rsid w:val="002738AE"/>
    <w:rsid w:val="002757DB"/>
    <w:rsid w:val="00294398"/>
    <w:rsid w:val="002A74C1"/>
    <w:rsid w:val="002C0DC6"/>
    <w:rsid w:val="002F3923"/>
    <w:rsid w:val="00304937"/>
    <w:rsid w:val="00311ADF"/>
    <w:rsid w:val="00315019"/>
    <w:rsid w:val="00383605"/>
    <w:rsid w:val="00385CB0"/>
    <w:rsid w:val="00393111"/>
    <w:rsid w:val="003A5A99"/>
    <w:rsid w:val="003E096E"/>
    <w:rsid w:val="003E7082"/>
    <w:rsid w:val="003F2FF7"/>
    <w:rsid w:val="0042211E"/>
    <w:rsid w:val="00424AEA"/>
    <w:rsid w:val="0042781C"/>
    <w:rsid w:val="00447F9B"/>
    <w:rsid w:val="00450492"/>
    <w:rsid w:val="00453782"/>
    <w:rsid w:val="00453FAC"/>
    <w:rsid w:val="004C5B2D"/>
    <w:rsid w:val="004D3899"/>
    <w:rsid w:val="004E0DA1"/>
    <w:rsid w:val="005047AC"/>
    <w:rsid w:val="00532E74"/>
    <w:rsid w:val="00544045"/>
    <w:rsid w:val="00565A5A"/>
    <w:rsid w:val="00567AF6"/>
    <w:rsid w:val="00594DA0"/>
    <w:rsid w:val="00596233"/>
    <w:rsid w:val="005B0B81"/>
    <w:rsid w:val="005D1B23"/>
    <w:rsid w:val="005E721E"/>
    <w:rsid w:val="006069E2"/>
    <w:rsid w:val="00623ED4"/>
    <w:rsid w:val="00635436"/>
    <w:rsid w:val="00653925"/>
    <w:rsid w:val="006662E7"/>
    <w:rsid w:val="0068714B"/>
    <w:rsid w:val="0069446E"/>
    <w:rsid w:val="006B5218"/>
    <w:rsid w:val="006C70B1"/>
    <w:rsid w:val="006E1649"/>
    <w:rsid w:val="00706051"/>
    <w:rsid w:val="007958D4"/>
    <w:rsid w:val="007B4F1B"/>
    <w:rsid w:val="007B6469"/>
    <w:rsid w:val="007C5A70"/>
    <w:rsid w:val="007D50D6"/>
    <w:rsid w:val="007E4BCF"/>
    <w:rsid w:val="007F2FE3"/>
    <w:rsid w:val="007F3090"/>
    <w:rsid w:val="007F6868"/>
    <w:rsid w:val="00810F22"/>
    <w:rsid w:val="0082745D"/>
    <w:rsid w:val="00837330"/>
    <w:rsid w:val="008426E0"/>
    <w:rsid w:val="00854C7A"/>
    <w:rsid w:val="00881F6F"/>
    <w:rsid w:val="008A4868"/>
    <w:rsid w:val="008B60EE"/>
    <w:rsid w:val="008C01FB"/>
    <w:rsid w:val="008E0EE0"/>
    <w:rsid w:val="008E7EC5"/>
    <w:rsid w:val="00910A2E"/>
    <w:rsid w:val="00931C11"/>
    <w:rsid w:val="00940B27"/>
    <w:rsid w:val="009423AA"/>
    <w:rsid w:val="00957BE9"/>
    <w:rsid w:val="009665D3"/>
    <w:rsid w:val="0099471C"/>
    <w:rsid w:val="00996768"/>
    <w:rsid w:val="009977B2"/>
    <w:rsid w:val="009A25DF"/>
    <w:rsid w:val="009A41F0"/>
    <w:rsid w:val="009A515E"/>
    <w:rsid w:val="009B6978"/>
    <w:rsid w:val="009C7F1C"/>
    <w:rsid w:val="009E5775"/>
    <w:rsid w:val="00A03DC3"/>
    <w:rsid w:val="00A10C66"/>
    <w:rsid w:val="00A266FE"/>
    <w:rsid w:val="00A82E41"/>
    <w:rsid w:val="00A83F06"/>
    <w:rsid w:val="00A856EA"/>
    <w:rsid w:val="00AA3AF9"/>
    <w:rsid w:val="00AB75C8"/>
    <w:rsid w:val="00AC393F"/>
    <w:rsid w:val="00AC48BB"/>
    <w:rsid w:val="00AC5B84"/>
    <w:rsid w:val="00AC7259"/>
    <w:rsid w:val="00AE0623"/>
    <w:rsid w:val="00AE3553"/>
    <w:rsid w:val="00AF7F8A"/>
    <w:rsid w:val="00B1205A"/>
    <w:rsid w:val="00B20CAA"/>
    <w:rsid w:val="00B3543E"/>
    <w:rsid w:val="00B54417"/>
    <w:rsid w:val="00B620CB"/>
    <w:rsid w:val="00B8038E"/>
    <w:rsid w:val="00B9493B"/>
    <w:rsid w:val="00BB5D61"/>
    <w:rsid w:val="00BC47D1"/>
    <w:rsid w:val="00BD7D94"/>
    <w:rsid w:val="00BE16DC"/>
    <w:rsid w:val="00BE4CE2"/>
    <w:rsid w:val="00BE52E5"/>
    <w:rsid w:val="00BE6BED"/>
    <w:rsid w:val="00C02B53"/>
    <w:rsid w:val="00C77934"/>
    <w:rsid w:val="00C84117"/>
    <w:rsid w:val="00C93A88"/>
    <w:rsid w:val="00C950A5"/>
    <w:rsid w:val="00C97442"/>
    <w:rsid w:val="00CA0BA3"/>
    <w:rsid w:val="00CB045F"/>
    <w:rsid w:val="00CB3D2A"/>
    <w:rsid w:val="00CC0080"/>
    <w:rsid w:val="00CE1BE8"/>
    <w:rsid w:val="00CF0278"/>
    <w:rsid w:val="00D03FAC"/>
    <w:rsid w:val="00D26CD4"/>
    <w:rsid w:val="00D46F78"/>
    <w:rsid w:val="00D813C6"/>
    <w:rsid w:val="00DC4705"/>
    <w:rsid w:val="00DF3DA1"/>
    <w:rsid w:val="00E20EB2"/>
    <w:rsid w:val="00E24C05"/>
    <w:rsid w:val="00E33BFA"/>
    <w:rsid w:val="00E41462"/>
    <w:rsid w:val="00E549BE"/>
    <w:rsid w:val="00E63944"/>
    <w:rsid w:val="00E715B5"/>
    <w:rsid w:val="00EA5EDA"/>
    <w:rsid w:val="00EC4011"/>
    <w:rsid w:val="00EC7540"/>
    <w:rsid w:val="00ED41A5"/>
    <w:rsid w:val="00F21B9C"/>
    <w:rsid w:val="00F314EA"/>
    <w:rsid w:val="00F43BFF"/>
    <w:rsid w:val="00F86F0C"/>
    <w:rsid w:val="00F900C7"/>
    <w:rsid w:val="00FA302B"/>
    <w:rsid w:val="00FA468C"/>
    <w:rsid w:val="00FA6C12"/>
    <w:rsid w:val="00FB0D21"/>
    <w:rsid w:val="00FD54F8"/>
    <w:rsid w:val="00FE63B9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2EE538"/>
  <w15:chartTrackingRefBased/>
  <w15:docId w15:val="{4D0BE37B-7B18-4C42-AEC7-FC3F6795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alweb">
    <w:name w:val="Normal (Web)"/>
    <w:basedOn w:val="Standaard"/>
    <w:uiPriority w:val="99"/>
    <w:semiHidden/>
    <w:unhideWhenUsed/>
    <w:rsid w:val="0053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yAerdts\Downloads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2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25E3ED-5CE8-46A8-B1D7-E0389F9E0A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74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Jeany Aerdts</dc:creator>
  <cp:keywords/>
  <dc:description/>
  <cp:lastModifiedBy>John van Arkelen</cp:lastModifiedBy>
  <cp:revision>82</cp:revision>
  <dcterms:created xsi:type="dcterms:W3CDTF">2022-04-08T09:45:00Z</dcterms:created>
  <dcterms:modified xsi:type="dcterms:W3CDTF">2022-10-12T18:40:00Z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9535700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