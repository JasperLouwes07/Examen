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466A" w14:textId="2BD7FBC1" w:rsidR="00BE52E5" w:rsidRDefault="00BE52E5" w:rsidP="00D41D1C">
      <w:pPr>
        <w:jc w:val="center"/>
        <w:rPr>
          <w:sz w:val="48"/>
          <w:szCs w:val="48"/>
        </w:rPr>
      </w:pPr>
      <w:r w:rsidRPr="00EA2A08">
        <w:rPr>
          <w:sz w:val="48"/>
          <w:szCs w:val="48"/>
        </w:rPr>
        <w:t xml:space="preserve">Bijlage </w:t>
      </w:r>
      <w:r w:rsidR="006D1946">
        <w:rPr>
          <w:sz w:val="48"/>
          <w:szCs w:val="48"/>
        </w:rPr>
        <w:t xml:space="preserve">2.1 </w:t>
      </w:r>
      <w:r w:rsidR="00012164">
        <w:rPr>
          <w:sz w:val="48"/>
          <w:szCs w:val="48"/>
        </w:rPr>
        <w:t>S</w:t>
      </w:r>
      <w:r w:rsidR="006D1946">
        <w:rPr>
          <w:sz w:val="48"/>
          <w:szCs w:val="48"/>
        </w:rPr>
        <w:t>jabloon verslag</w:t>
      </w:r>
      <w:r w:rsidR="00012164">
        <w:rPr>
          <w:sz w:val="48"/>
          <w:szCs w:val="48"/>
        </w:rPr>
        <w:t xml:space="preserve"> script</w:t>
      </w:r>
    </w:p>
    <w:p w14:paraId="2A69F1C4" w14:textId="77777777" w:rsidR="0017583A" w:rsidRDefault="0017583A" w:rsidP="00D41D1C"/>
    <w:p w14:paraId="3D6CB050" w14:textId="77777777" w:rsidR="00565A5A" w:rsidRDefault="00565A5A" w:rsidP="00D41D1C"/>
    <w:p w14:paraId="2532BC57" w14:textId="77777777" w:rsidR="00D41D1C" w:rsidRDefault="00D41D1C" w:rsidP="00D41D1C"/>
    <w:p w14:paraId="0DB4CB2D" w14:textId="77777777" w:rsidR="00565A5A" w:rsidRDefault="00565A5A" w:rsidP="00D41D1C"/>
    <w:p w14:paraId="6BE33637" w14:textId="77777777" w:rsidR="00565A5A" w:rsidRDefault="00565A5A" w:rsidP="00D41D1C"/>
    <w:p w14:paraId="06A3D704" w14:textId="77777777" w:rsidR="00565A5A" w:rsidRDefault="00565A5A" w:rsidP="00D41D1C"/>
    <w:p w14:paraId="567C71D1" w14:textId="77777777" w:rsidR="00565A5A" w:rsidRDefault="00565A5A" w:rsidP="00D41D1C"/>
    <w:p w14:paraId="7F27560F" w14:textId="77777777" w:rsidR="00565A5A" w:rsidRDefault="00565A5A" w:rsidP="00D41D1C"/>
    <w:p w14:paraId="231D7650" w14:textId="77777777" w:rsidR="00565A5A" w:rsidRDefault="00565A5A" w:rsidP="00D41D1C"/>
    <w:p w14:paraId="3C508E17" w14:textId="77777777" w:rsidR="00565A5A" w:rsidRDefault="00565A5A" w:rsidP="00D41D1C"/>
    <w:p w14:paraId="7967D694" w14:textId="77777777" w:rsidR="00565A5A" w:rsidRDefault="00565A5A" w:rsidP="00D41D1C"/>
    <w:p w14:paraId="1F9FDDE2" w14:textId="77777777" w:rsidR="00565A5A" w:rsidRDefault="00565A5A" w:rsidP="00D41D1C"/>
    <w:p w14:paraId="530FF327" w14:textId="77777777" w:rsidR="00565A5A" w:rsidRDefault="00565A5A" w:rsidP="00D41D1C"/>
    <w:p w14:paraId="25F00705" w14:textId="77777777" w:rsidR="00565A5A" w:rsidRDefault="00565A5A" w:rsidP="00D41D1C"/>
    <w:p w14:paraId="044A1B38" w14:textId="77777777" w:rsidR="00565A5A" w:rsidRDefault="00565A5A" w:rsidP="00D41D1C"/>
    <w:p w14:paraId="2A02E300" w14:textId="77777777" w:rsidR="00565A5A" w:rsidRDefault="00565A5A" w:rsidP="00D41D1C"/>
    <w:p w14:paraId="4BCB3E8E" w14:textId="77777777" w:rsidR="00565A5A" w:rsidRDefault="00565A5A" w:rsidP="00D41D1C"/>
    <w:p w14:paraId="4F2BB955" w14:textId="77777777" w:rsidR="00565A5A" w:rsidRDefault="00565A5A" w:rsidP="00D41D1C"/>
    <w:p w14:paraId="5B71D35C" w14:textId="77777777" w:rsidR="00565A5A" w:rsidRDefault="00565A5A" w:rsidP="00D41D1C"/>
    <w:p w14:paraId="38C65653" w14:textId="77777777" w:rsidR="00565A5A" w:rsidRDefault="00565A5A" w:rsidP="00D41D1C"/>
    <w:p w14:paraId="2BEA8931" w14:textId="77777777" w:rsidR="00565A5A" w:rsidRDefault="00565A5A" w:rsidP="00D41D1C"/>
    <w:p w14:paraId="5F9DEAE0" w14:textId="77777777" w:rsidR="00565A5A" w:rsidRDefault="00565A5A" w:rsidP="00D41D1C"/>
    <w:p w14:paraId="4848778E" w14:textId="77777777" w:rsidR="00565A5A" w:rsidRDefault="00565A5A" w:rsidP="00D41D1C"/>
    <w:p w14:paraId="1F1F56CF" w14:textId="77777777" w:rsidR="00565A5A" w:rsidRDefault="00565A5A" w:rsidP="00D41D1C"/>
    <w:p w14:paraId="1051FCF9" w14:textId="77777777" w:rsidR="00565A5A" w:rsidRDefault="00565A5A" w:rsidP="00D41D1C"/>
    <w:p w14:paraId="346291A8" w14:textId="77777777" w:rsidR="00565A5A" w:rsidRDefault="00565A5A" w:rsidP="00D41D1C"/>
    <w:p w14:paraId="447AB286" w14:textId="77777777" w:rsidR="00565A5A" w:rsidRDefault="00565A5A" w:rsidP="00D41D1C"/>
    <w:p w14:paraId="321F8603" w14:textId="77777777" w:rsidR="00565A5A" w:rsidRDefault="00565A5A" w:rsidP="00D41D1C"/>
    <w:p w14:paraId="7E64F7EE" w14:textId="77777777" w:rsidR="00565A5A" w:rsidRDefault="00565A5A" w:rsidP="00D41D1C"/>
    <w:p w14:paraId="0288534F" w14:textId="77777777" w:rsidR="00565A5A" w:rsidRDefault="00565A5A" w:rsidP="00D41D1C"/>
    <w:p w14:paraId="42F0BC44" w14:textId="77777777" w:rsidR="00565A5A" w:rsidRDefault="00565A5A" w:rsidP="00D41D1C"/>
    <w:p w14:paraId="287349E2" w14:textId="77777777" w:rsidR="00565A5A" w:rsidRDefault="00565A5A" w:rsidP="00D41D1C">
      <w:pPr>
        <w:sectPr w:rsidR="00565A5A" w:rsidSect="00594DA0">
          <w:headerReference w:type="default" r:id="rId11"/>
          <w:pgSz w:w="11906" w:h="16838"/>
          <w:pgMar w:top="1418" w:right="1418" w:bottom="1418" w:left="1418" w:header="709" w:footer="709" w:gutter="0"/>
          <w:cols w:space="708"/>
          <w:vAlign w:val="bottom"/>
          <w:docGrid w:linePitch="360"/>
        </w:sectPr>
      </w:pPr>
    </w:p>
    <w:p w14:paraId="5A014F3D" w14:textId="77777777" w:rsidR="006D1946" w:rsidRDefault="006D1946" w:rsidP="00D41D1C">
      <w:pPr>
        <w:rPr>
          <w:rFonts w:asciiTheme="minorHAnsi" w:hAnsiTheme="minorHAnsi"/>
        </w:rPr>
      </w:pPr>
    </w:p>
    <w:p w14:paraId="7F49BD6F" w14:textId="77777777" w:rsidR="006D1946" w:rsidRDefault="006D1946" w:rsidP="00D41D1C">
      <w:pPr>
        <w:pStyle w:val="Kop2"/>
      </w:pPr>
      <w:r>
        <w:t>Stappen uitgevoerd met opmerkingen en screenshots van de resultaten</w:t>
      </w:r>
    </w:p>
    <w:tbl>
      <w:tblPr>
        <w:tblStyle w:val="SPLVeldnamendonkerpaars-1ekolomentotaalrijgroen"/>
        <w:tblW w:w="5000" w:type="pct"/>
        <w:tblLook w:val="04A0" w:firstRow="1" w:lastRow="0" w:firstColumn="1" w:lastColumn="0" w:noHBand="0" w:noVBand="1"/>
      </w:tblPr>
      <w:tblGrid>
        <w:gridCol w:w="1270"/>
        <w:gridCol w:w="1843"/>
        <w:gridCol w:w="3683"/>
        <w:gridCol w:w="2266"/>
      </w:tblGrid>
      <w:tr w:rsidR="006D1946" w14:paraId="12E0348D" w14:textId="77777777" w:rsidTr="00236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pct"/>
            <w:tcBorders>
              <w:top w:val="single" w:sz="4" w:space="0" w:color="FFFFFF" w:themeColor="text1"/>
              <w:left w:val="single" w:sz="4" w:space="0" w:color="FFFFFF" w:themeColor="text1"/>
              <w:bottom w:val="single" w:sz="4" w:space="0" w:color="FFFFFF" w:themeColor="text1"/>
              <w:right w:val="single" w:sz="4" w:space="0" w:color="FFFFFF" w:themeColor="text1"/>
            </w:tcBorders>
            <w:hideMark/>
          </w:tcPr>
          <w:p w14:paraId="4AF54934" w14:textId="77777777" w:rsidR="006D1946" w:rsidRDefault="006D1946" w:rsidP="00D41D1C">
            <w:r>
              <w:t>Stap</w:t>
            </w:r>
          </w:p>
        </w:tc>
        <w:tc>
          <w:tcPr>
            <w:tcW w:w="1017" w:type="pct"/>
            <w:tcBorders>
              <w:top w:val="single" w:sz="4" w:space="0" w:color="FFFFFF" w:themeColor="text1"/>
              <w:left w:val="single" w:sz="4" w:space="0" w:color="FFFFFF" w:themeColor="text1"/>
              <w:bottom w:val="single" w:sz="4" w:space="0" w:color="FFFFFF" w:themeColor="text1"/>
              <w:right w:val="single" w:sz="4" w:space="0" w:color="FFFFFF" w:themeColor="text1"/>
            </w:tcBorders>
            <w:hideMark/>
          </w:tcPr>
          <w:p w14:paraId="3F062FB9" w14:textId="77777777" w:rsidR="006D1946" w:rsidRDefault="006D1946" w:rsidP="00D41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Doel</w:t>
            </w:r>
          </w:p>
        </w:tc>
        <w:tc>
          <w:tcPr>
            <w:tcW w:w="2032" w:type="pct"/>
            <w:tcBorders>
              <w:top w:val="single" w:sz="4" w:space="0" w:color="FFFFFF" w:themeColor="text1"/>
              <w:left w:val="single" w:sz="4" w:space="0" w:color="FFFFFF" w:themeColor="text1"/>
              <w:bottom w:val="single" w:sz="4" w:space="0" w:color="FFFFFF" w:themeColor="text1"/>
              <w:right w:val="single" w:sz="4" w:space="0" w:color="FFFFFF" w:themeColor="text1"/>
            </w:tcBorders>
            <w:hideMark/>
          </w:tcPr>
          <w:p w14:paraId="6B61B242" w14:textId="0E2A3584" w:rsidR="006D1946" w:rsidRDefault="006D1946" w:rsidP="00D41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Screen</w:t>
            </w:r>
            <w:r w:rsidR="00236D9F">
              <w:t>print</w:t>
            </w:r>
          </w:p>
        </w:tc>
        <w:tc>
          <w:tcPr>
            <w:tcW w:w="1250" w:type="pct"/>
            <w:tcBorders>
              <w:top w:val="single" w:sz="4" w:space="0" w:color="FFFFFF" w:themeColor="text1"/>
              <w:left w:val="single" w:sz="4" w:space="0" w:color="FFFFFF" w:themeColor="text1"/>
              <w:bottom w:val="single" w:sz="4" w:space="0" w:color="FFFFFF" w:themeColor="text1"/>
              <w:right w:val="single" w:sz="4" w:space="0" w:color="FFFFFF" w:themeColor="text1"/>
            </w:tcBorders>
            <w:hideMark/>
          </w:tcPr>
          <w:p w14:paraId="1E0076F4" w14:textId="77777777" w:rsidR="006D1946" w:rsidRDefault="006D1946" w:rsidP="00D41D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Opmerkingen</w:t>
            </w:r>
          </w:p>
        </w:tc>
      </w:tr>
      <w:tr w:rsidR="006D1946" w14:paraId="5091DDC3" w14:textId="77777777" w:rsidTr="00236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pct"/>
            <w:tcBorders>
              <w:top w:val="single" w:sz="4" w:space="0" w:color="FFFFFF" w:themeColor="text1"/>
            </w:tcBorders>
          </w:tcPr>
          <w:p w14:paraId="3E4CCAC2" w14:textId="77777777" w:rsidR="006D1946" w:rsidRDefault="006D1946" w:rsidP="00D41D1C"/>
        </w:tc>
        <w:tc>
          <w:tcPr>
            <w:tcW w:w="1017" w:type="pct"/>
            <w:tcBorders>
              <w:top w:val="single" w:sz="4" w:space="0" w:color="FFFFFF" w:themeColor="text1"/>
            </w:tcBorders>
          </w:tcPr>
          <w:p w14:paraId="230B3D89" w14:textId="77777777" w:rsidR="006D1946" w:rsidRDefault="006D1946" w:rsidP="00D41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2" w:type="pct"/>
            <w:tcBorders>
              <w:top w:val="single" w:sz="4" w:space="0" w:color="FFFFFF" w:themeColor="text1"/>
            </w:tcBorders>
          </w:tcPr>
          <w:p w14:paraId="01446812" w14:textId="77777777" w:rsidR="006D1946" w:rsidRDefault="006D1946" w:rsidP="00D41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  <w:tcBorders>
              <w:top w:val="single" w:sz="4" w:space="0" w:color="FFFFFF" w:themeColor="text1"/>
            </w:tcBorders>
          </w:tcPr>
          <w:p w14:paraId="38592FF7" w14:textId="77777777" w:rsidR="006D1946" w:rsidRDefault="006D1946" w:rsidP="00D41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946" w14:paraId="303C021C" w14:textId="77777777" w:rsidTr="00236D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pct"/>
          </w:tcPr>
          <w:p w14:paraId="06F56EA4" w14:textId="77777777" w:rsidR="006D1946" w:rsidRDefault="006D1946" w:rsidP="00D41D1C"/>
        </w:tc>
        <w:tc>
          <w:tcPr>
            <w:tcW w:w="1017" w:type="pct"/>
          </w:tcPr>
          <w:p w14:paraId="10A2332B" w14:textId="77777777" w:rsidR="006D1946" w:rsidRDefault="006D1946" w:rsidP="00D41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032" w:type="pct"/>
          </w:tcPr>
          <w:p w14:paraId="3991A4D4" w14:textId="77777777" w:rsidR="006D1946" w:rsidRDefault="006D1946" w:rsidP="00D41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50" w:type="pct"/>
          </w:tcPr>
          <w:p w14:paraId="236D394D" w14:textId="77777777" w:rsidR="006D1946" w:rsidRDefault="006D1946" w:rsidP="00D41D1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1946" w14:paraId="4AAF1637" w14:textId="77777777" w:rsidTr="00236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pct"/>
          </w:tcPr>
          <w:p w14:paraId="1DAD0061" w14:textId="77777777" w:rsidR="006D1946" w:rsidRDefault="006D1946" w:rsidP="00D41D1C"/>
        </w:tc>
        <w:tc>
          <w:tcPr>
            <w:tcW w:w="1017" w:type="pct"/>
          </w:tcPr>
          <w:p w14:paraId="10F43DD7" w14:textId="77777777" w:rsidR="006D1946" w:rsidRDefault="006D1946" w:rsidP="00D41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32" w:type="pct"/>
          </w:tcPr>
          <w:p w14:paraId="04F52837" w14:textId="77777777" w:rsidR="006D1946" w:rsidRDefault="006D1946" w:rsidP="00D41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50" w:type="pct"/>
          </w:tcPr>
          <w:p w14:paraId="4C1487EB" w14:textId="77777777" w:rsidR="006D1946" w:rsidRDefault="006D1946" w:rsidP="00D41D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8DCDFF" w14:textId="77777777" w:rsidR="007F6868" w:rsidRDefault="007F6868" w:rsidP="00D41D1C">
      <w:bookmarkStart w:id="0" w:name="_Hlk83132642"/>
    </w:p>
    <w:bookmarkEnd w:id="0"/>
    <w:sectPr w:rsidR="007F6868" w:rsidSect="00AC48B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0161A" w14:textId="77777777" w:rsidR="006D1946" w:rsidRDefault="006D1946" w:rsidP="00910A2E">
      <w:pPr>
        <w:spacing w:line="240" w:lineRule="auto"/>
      </w:pPr>
      <w:r>
        <w:separator/>
      </w:r>
    </w:p>
  </w:endnote>
  <w:endnote w:type="continuationSeparator" w:id="0">
    <w:p w14:paraId="65FCD739" w14:textId="77777777" w:rsidR="006D1946" w:rsidRDefault="006D1946" w:rsidP="00910A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BF3B6" w14:textId="4CC625E9" w:rsidR="00393111" w:rsidRDefault="00393111" w:rsidP="00393111">
    <w:pPr>
      <w:pStyle w:val="Voettekst"/>
      <w:tabs>
        <w:tab w:val="clear" w:pos="4536"/>
        <w:tab w:val="clear" w:pos="9072"/>
        <w:tab w:val="center" w:pos="567"/>
        <w:tab w:val="left" w:pos="3119"/>
        <w:tab w:val="right" w:pos="14004"/>
      </w:tabs>
      <w:jc w:val="center"/>
    </w:pPr>
    <w:r>
      <w:rPr>
        <w:noProof/>
      </w:rPr>
      <w:drawing>
        <wp:inline distT="0" distB="0" distL="0" distR="0" wp14:anchorId="56AE7EC6" wp14:editId="7F424672">
          <wp:extent cx="918000" cy="360000"/>
          <wp:effectExtent l="0" t="0" r="0" b="2540"/>
          <wp:docPr id="1" name="Afbeelding 1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0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393111">
      <w:t xml:space="preserve">Bijlage </w:t>
    </w:r>
    <w:r w:rsidR="006D1946">
      <w:t xml:space="preserve">2.1 </w:t>
    </w:r>
    <w:r w:rsidR="00EA3B95">
      <w:t>S</w:t>
    </w:r>
    <w:r w:rsidR="006D1946">
      <w:t>jabloon verslag</w:t>
    </w:r>
    <w:r w:rsidR="00EA3B95">
      <w:t xml:space="preserve"> script</w:t>
    </w:r>
    <w:r w:rsidRPr="00393111">
      <w:t xml:space="preserve"> - </w:t>
    </w:r>
    <w:r w:rsidR="005D68BE">
      <w:t>EX</w:t>
    </w:r>
    <w:r w:rsidR="005D68BE" w:rsidRPr="00601411">
      <w:t>_</w:t>
    </w:r>
    <w:r w:rsidR="005D68BE">
      <w:t>IT20_</w:t>
    </w:r>
    <w:r w:rsidR="00E26803">
      <w:t>E</w:t>
    </w:r>
    <w:r w:rsidR="00436793">
      <w:t>P</w:t>
    </w:r>
    <w:r w:rsidR="005D68BE">
      <w:t>7</w:t>
    </w:r>
    <w:r w:rsidR="005D68BE" w:rsidRPr="00601411">
      <w:t>_P</w:t>
    </w:r>
    <w:r w:rsidR="005D68BE">
      <w:t>2</w:t>
    </w:r>
    <w:r w:rsidR="005D68BE" w:rsidRPr="00601411">
      <w:t>-K</w:t>
    </w:r>
    <w:r w:rsidR="005D68BE">
      <w:t>1</w:t>
    </w:r>
    <w:r w:rsidR="005D68BE" w:rsidRPr="00601411">
      <w:t>_</w:t>
    </w:r>
    <w:r w:rsidR="008B760B">
      <w:t>2</w:t>
    </w:r>
    <w:r w:rsidR="005D68BE">
      <w:t>B</w:t>
    </w:r>
    <w:r w:rsidR="005D68BE" w:rsidRPr="00601411">
      <w:t>1</w:t>
    </w:r>
    <w:r>
      <w:tab/>
    </w:r>
    <w:r>
      <w:rPr>
        <w:szCs w:val="16"/>
      </w:rPr>
      <w:fldChar w:fldCharType="begin"/>
    </w:r>
    <w:r>
      <w:rPr>
        <w:szCs w:val="16"/>
      </w:rPr>
      <w:instrText>PAGE</w:instrText>
    </w:r>
    <w:r>
      <w:rPr>
        <w:szCs w:val="16"/>
      </w:rPr>
      <w:fldChar w:fldCharType="separate"/>
    </w:r>
    <w:r>
      <w:rPr>
        <w:szCs w:val="16"/>
      </w:rPr>
      <w:t>2</w:t>
    </w:r>
    <w:r>
      <w:rPr>
        <w:szCs w:val="16"/>
      </w:rPr>
      <w:fldChar w:fldCharType="end"/>
    </w:r>
    <w:r>
      <w:rPr>
        <w:szCs w:val="16"/>
      </w:rPr>
      <w:t>/</w:t>
    </w:r>
    <w:r>
      <w:rPr>
        <w:szCs w:val="16"/>
      </w:rPr>
      <w:fldChar w:fldCharType="begin"/>
    </w:r>
    <w:r>
      <w:rPr>
        <w:szCs w:val="16"/>
      </w:rPr>
      <w:instrText>NUMPAGES</w:instrText>
    </w:r>
    <w:r>
      <w:rPr>
        <w:szCs w:val="16"/>
      </w:rPr>
      <w:fldChar w:fldCharType="separate"/>
    </w:r>
    <w:r>
      <w:rPr>
        <w:szCs w:val="16"/>
      </w:rPr>
      <w:t>3</w:t>
    </w:r>
    <w:r>
      <w:rPr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4EC2C" w14:textId="77777777" w:rsidR="006D1946" w:rsidRDefault="006D1946" w:rsidP="00910A2E">
      <w:pPr>
        <w:spacing w:line="240" w:lineRule="auto"/>
      </w:pPr>
      <w:r>
        <w:separator/>
      </w:r>
    </w:p>
  </w:footnote>
  <w:footnote w:type="continuationSeparator" w:id="0">
    <w:p w14:paraId="5897AC21" w14:textId="77777777" w:rsidR="006D1946" w:rsidRDefault="006D1946" w:rsidP="00910A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80B86" w14:textId="77777777" w:rsidR="00910A2E" w:rsidRDefault="008B760B">
    <w:pPr>
      <w:pStyle w:val="Koptekst"/>
    </w:pPr>
    <w:r>
      <w:rPr>
        <w:noProof/>
      </w:rPr>
      <w:pict w14:anchorId="485DEF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06720" o:spid="_x0000_s1025" type="#_x0000_t75" style="position:absolute;margin-left:0;margin-top:0;width:595.2pt;height:841.9pt;z-index:-251658752;mso-position-horizontal:center;mso-position-horizontal-relative:page;mso-position-vertical:center;mso-position-vertical-relative:page" o:allowincell="f">
          <v:imagedata r:id="rId1" o:title="Watermerk voorpagina"/>
          <w10:wrap anchorx="page" anchory="page"/>
          <w10:anchorlock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3CF9F" w14:textId="77777777" w:rsidR="0017583A" w:rsidRPr="00BE52E5" w:rsidRDefault="0017583A" w:rsidP="00BE52E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414F"/>
    <w:multiLevelType w:val="hybridMultilevel"/>
    <w:tmpl w:val="48C887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74F7"/>
    <w:multiLevelType w:val="hybridMultilevel"/>
    <w:tmpl w:val="09B232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20686"/>
    <w:multiLevelType w:val="hybridMultilevel"/>
    <w:tmpl w:val="D4926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4AFB"/>
    <w:multiLevelType w:val="hybridMultilevel"/>
    <w:tmpl w:val="600651B8"/>
    <w:lvl w:ilvl="0" w:tplc="65D2B99C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E04BEB"/>
    <w:multiLevelType w:val="hybridMultilevel"/>
    <w:tmpl w:val="7B76F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0B4E"/>
    <w:multiLevelType w:val="hybridMultilevel"/>
    <w:tmpl w:val="A0D474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202B3"/>
    <w:multiLevelType w:val="hybridMultilevel"/>
    <w:tmpl w:val="6E484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77DED"/>
    <w:multiLevelType w:val="hybridMultilevel"/>
    <w:tmpl w:val="89BED5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039E6"/>
    <w:multiLevelType w:val="hybridMultilevel"/>
    <w:tmpl w:val="BF1AF9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6454C"/>
    <w:multiLevelType w:val="hybridMultilevel"/>
    <w:tmpl w:val="66D2EC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96653"/>
    <w:multiLevelType w:val="hybridMultilevel"/>
    <w:tmpl w:val="A79EFE18"/>
    <w:lvl w:ilvl="0" w:tplc="9F4248D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C73136"/>
    <w:multiLevelType w:val="hybridMultilevel"/>
    <w:tmpl w:val="3176CA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A56BE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A5821"/>
    <w:multiLevelType w:val="hybridMultilevel"/>
    <w:tmpl w:val="7C0AF4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C0E48"/>
    <w:multiLevelType w:val="hybridMultilevel"/>
    <w:tmpl w:val="27903C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273B0"/>
    <w:multiLevelType w:val="hybridMultilevel"/>
    <w:tmpl w:val="DD00D5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5066"/>
    <w:multiLevelType w:val="hybridMultilevel"/>
    <w:tmpl w:val="57443C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0E3E7A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6207B"/>
    <w:multiLevelType w:val="hybridMultilevel"/>
    <w:tmpl w:val="AE42C4FA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0D219E"/>
    <w:multiLevelType w:val="hybridMultilevel"/>
    <w:tmpl w:val="EB50FC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FA033D"/>
    <w:multiLevelType w:val="hybridMultilevel"/>
    <w:tmpl w:val="C9009B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26F30"/>
    <w:multiLevelType w:val="hybridMultilevel"/>
    <w:tmpl w:val="9294B3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E11C5A"/>
    <w:multiLevelType w:val="hybridMultilevel"/>
    <w:tmpl w:val="BCA6BE06"/>
    <w:lvl w:ilvl="0" w:tplc="2D1AB3F2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002138F"/>
    <w:multiLevelType w:val="hybridMultilevel"/>
    <w:tmpl w:val="1CE02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21639"/>
    <w:multiLevelType w:val="hybridMultilevel"/>
    <w:tmpl w:val="628CFB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B5F8C"/>
    <w:multiLevelType w:val="hybridMultilevel"/>
    <w:tmpl w:val="8D02EB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40707E"/>
    <w:multiLevelType w:val="hybridMultilevel"/>
    <w:tmpl w:val="CE144E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06F9C"/>
    <w:multiLevelType w:val="hybridMultilevel"/>
    <w:tmpl w:val="E326DD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865C41"/>
    <w:multiLevelType w:val="hybridMultilevel"/>
    <w:tmpl w:val="0C86B3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67B8F"/>
    <w:multiLevelType w:val="hybridMultilevel"/>
    <w:tmpl w:val="FF0AE3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77AE2"/>
    <w:multiLevelType w:val="hybridMultilevel"/>
    <w:tmpl w:val="193A1D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B46919"/>
    <w:multiLevelType w:val="hybridMultilevel"/>
    <w:tmpl w:val="7E48F4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95703"/>
    <w:multiLevelType w:val="hybridMultilevel"/>
    <w:tmpl w:val="B2BC8D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AF3D73"/>
    <w:multiLevelType w:val="hybridMultilevel"/>
    <w:tmpl w:val="489256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C282C"/>
    <w:multiLevelType w:val="hybridMultilevel"/>
    <w:tmpl w:val="B86A3D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2253B"/>
    <w:multiLevelType w:val="hybridMultilevel"/>
    <w:tmpl w:val="01A677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AB3AFA"/>
    <w:multiLevelType w:val="hybridMultilevel"/>
    <w:tmpl w:val="8A7EA6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0E76E7"/>
    <w:multiLevelType w:val="hybridMultilevel"/>
    <w:tmpl w:val="973EA04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22666E4"/>
    <w:multiLevelType w:val="hybridMultilevel"/>
    <w:tmpl w:val="11B6C912"/>
    <w:lvl w:ilvl="0" w:tplc="0876E004">
      <w:start w:val="1"/>
      <w:numFmt w:val="upperLetter"/>
      <w:lvlText w:val="%1"/>
      <w:lvlJc w:val="left"/>
      <w:pPr>
        <w:ind w:left="360" w:hanging="360"/>
      </w:pPr>
      <w:rPr>
        <w:rFonts w:ascii="Calibri" w:hAnsi="Calibri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7C26B8"/>
    <w:multiLevelType w:val="hybridMultilevel"/>
    <w:tmpl w:val="40961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D57066"/>
    <w:multiLevelType w:val="hybridMultilevel"/>
    <w:tmpl w:val="B958EC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4D765B"/>
    <w:multiLevelType w:val="hybridMultilevel"/>
    <w:tmpl w:val="9912C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7"/>
  </w:num>
  <w:num w:numId="3">
    <w:abstractNumId w:val="5"/>
  </w:num>
  <w:num w:numId="4">
    <w:abstractNumId w:val="39"/>
  </w:num>
  <w:num w:numId="5">
    <w:abstractNumId w:val="15"/>
  </w:num>
  <w:num w:numId="6">
    <w:abstractNumId w:val="36"/>
  </w:num>
  <w:num w:numId="7">
    <w:abstractNumId w:val="0"/>
  </w:num>
  <w:num w:numId="8">
    <w:abstractNumId w:val="42"/>
  </w:num>
  <w:num w:numId="9">
    <w:abstractNumId w:val="22"/>
  </w:num>
  <w:num w:numId="10">
    <w:abstractNumId w:val="30"/>
  </w:num>
  <w:num w:numId="11">
    <w:abstractNumId w:val="32"/>
  </w:num>
  <w:num w:numId="12">
    <w:abstractNumId w:val="14"/>
  </w:num>
  <w:num w:numId="13">
    <w:abstractNumId w:val="31"/>
  </w:num>
  <w:num w:numId="14">
    <w:abstractNumId w:val="24"/>
  </w:num>
  <w:num w:numId="15">
    <w:abstractNumId w:val="12"/>
  </w:num>
  <w:num w:numId="16">
    <w:abstractNumId w:val="1"/>
  </w:num>
  <w:num w:numId="17">
    <w:abstractNumId w:val="20"/>
  </w:num>
  <w:num w:numId="18">
    <w:abstractNumId w:val="4"/>
  </w:num>
  <w:num w:numId="19">
    <w:abstractNumId w:val="44"/>
  </w:num>
  <w:num w:numId="20">
    <w:abstractNumId w:val="27"/>
  </w:num>
  <w:num w:numId="21">
    <w:abstractNumId w:val="43"/>
  </w:num>
  <w:num w:numId="22">
    <w:abstractNumId w:val="35"/>
  </w:num>
  <w:num w:numId="23">
    <w:abstractNumId w:val="29"/>
  </w:num>
  <w:num w:numId="24">
    <w:abstractNumId w:val="28"/>
  </w:num>
  <w:num w:numId="25">
    <w:abstractNumId w:val="25"/>
  </w:num>
  <w:num w:numId="26">
    <w:abstractNumId w:val="16"/>
  </w:num>
  <w:num w:numId="27">
    <w:abstractNumId w:val="6"/>
  </w:num>
  <w:num w:numId="28">
    <w:abstractNumId w:val="2"/>
  </w:num>
  <w:num w:numId="29">
    <w:abstractNumId w:val="33"/>
  </w:num>
  <w:num w:numId="30">
    <w:abstractNumId w:val="21"/>
  </w:num>
  <w:num w:numId="31">
    <w:abstractNumId w:val="8"/>
  </w:num>
  <w:num w:numId="32">
    <w:abstractNumId w:val="10"/>
  </w:num>
  <w:num w:numId="33">
    <w:abstractNumId w:val="38"/>
  </w:num>
  <w:num w:numId="34">
    <w:abstractNumId w:val="34"/>
  </w:num>
  <w:num w:numId="35">
    <w:abstractNumId w:val="11"/>
  </w:num>
  <w:num w:numId="36">
    <w:abstractNumId w:val="17"/>
  </w:num>
  <w:num w:numId="37">
    <w:abstractNumId w:val="23"/>
  </w:num>
  <w:num w:numId="38">
    <w:abstractNumId w:val="26"/>
  </w:num>
  <w:num w:numId="39">
    <w:abstractNumId w:val="7"/>
  </w:num>
  <w:num w:numId="40">
    <w:abstractNumId w:val="40"/>
  </w:num>
  <w:num w:numId="41">
    <w:abstractNumId w:val="41"/>
  </w:num>
  <w:num w:numId="42">
    <w:abstractNumId w:val="19"/>
  </w:num>
  <w:num w:numId="43">
    <w:abstractNumId w:val="18"/>
  </w:num>
  <w:num w:numId="44">
    <w:abstractNumId w:val="13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5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46"/>
    <w:rsid w:val="00012164"/>
    <w:rsid w:val="000172B9"/>
    <w:rsid w:val="00095F6E"/>
    <w:rsid w:val="000B3B21"/>
    <w:rsid w:val="000C018E"/>
    <w:rsid w:val="000C7207"/>
    <w:rsid w:val="0017583A"/>
    <w:rsid w:val="001763E3"/>
    <w:rsid w:val="001A5529"/>
    <w:rsid w:val="001D2FCC"/>
    <w:rsid w:val="001F5A9F"/>
    <w:rsid w:val="00202305"/>
    <w:rsid w:val="002334EC"/>
    <w:rsid w:val="00236D9F"/>
    <w:rsid w:val="00237180"/>
    <w:rsid w:val="002447F3"/>
    <w:rsid w:val="00252875"/>
    <w:rsid w:val="0026276D"/>
    <w:rsid w:val="002738AE"/>
    <w:rsid w:val="002757DB"/>
    <w:rsid w:val="002A74C1"/>
    <w:rsid w:val="002F3923"/>
    <w:rsid w:val="00383605"/>
    <w:rsid w:val="00393111"/>
    <w:rsid w:val="003F2FF7"/>
    <w:rsid w:val="00424AEA"/>
    <w:rsid w:val="00436793"/>
    <w:rsid w:val="00453FAC"/>
    <w:rsid w:val="004C1005"/>
    <w:rsid w:val="004C5B2D"/>
    <w:rsid w:val="004E0DA1"/>
    <w:rsid w:val="00544045"/>
    <w:rsid w:val="00565A5A"/>
    <w:rsid w:val="00567AF6"/>
    <w:rsid w:val="00594DA0"/>
    <w:rsid w:val="005D68BE"/>
    <w:rsid w:val="006069E2"/>
    <w:rsid w:val="0068714B"/>
    <w:rsid w:val="0069446E"/>
    <w:rsid w:val="006B5218"/>
    <w:rsid w:val="006C70B1"/>
    <w:rsid w:val="006D1946"/>
    <w:rsid w:val="006E1649"/>
    <w:rsid w:val="007C11E1"/>
    <w:rsid w:val="007E4BCF"/>
    <w:rsid w:val="007F3090"/>
    <w:rsid w:val="007F6868"/>
    <w:rsid w:val="0082745D"/>
    <w:rsid w:val="00837330"/>
    <w:rsid w:val="00854C7A"/>
    <w:rsid w:val="00881F6F"/>
    <w:rsid w:val="008B760B"/>
    <w:rsid w:val="008E0EE0"/>
    <w:rsid w:val="008E7EC5"/>
    <w:rsid w:val="00910A2E"/>
    <w:rsid w:val="00931C11"/>
    <w:rsid w:val="009423AA"/>
    <w:rsid w:val="0099471C"/>
    <w:rsid w:val="00996768"/>
    <w:rsid w:val="009977B2"/>
    <w:rsid w:val="00A03DC3"/>
    <w:rsid w:val="00A10C66"/>
    <w:rsid w:val="00A266FE"/>
    <w:rsid w:val="00A856EA"/>
    <w:rsid w:val="00AA3AF9"/>
    <w:rsid w:val="00AC48BB"/>
    <w:rsid w:val="00B9493B"/>
    <w:rsid w:val="00BB5D61"/>
    <w:rsid w:val="00BC05EE"/>
    <w:rsid w:val="00BD7D94"/>
    <w:rsid w:val="00BE16DC"/>
    <w:rsid w:val="00BE4CE2"/>
    <w:rsid w:val="00BE52E5"/>
    <w:rsid w:val="00C02B53"/>
    <w:rsid w:val="00C84117"/>
    <w:rsid w:val="00C93A88"/>
    <w:rsid w:val="00CB045F"/>
    <w:rsid w:val="00CB3D2A"/>
    <w:rsid w:val="00CC0080"/>
    <w:rsid w:val="00CE1BE8"/>
    <w:rsid w:val="00CF0278"/>
    <w:rsid w:val="00D26CD4"/>
    <w:rsid w:val="00D41D1C"/>
    <w:rsid w:val="00D46F78"/>
    <w:rsid w:val="00DB46B5"/>
    <w:rsid w:val="00E20EB2"/>
    <w:rsid w:val="00E24C05"/>
    <w:rsid w:val="00E26803"/>
    <w:rsid w:val="00E33BFA"/>
    <w:rsid w:val="00E549BE"/>
    <w:rsid w:val="00E63944"/>
    <w:rsid w:val="00E715B5"/>
    <w:rsid w:val="00EA3B95"/>
    <w:rsid w:val="00EA5EDA"/>
    <w:rsid w:val="00EC4011"/>
    <w:rsid w:val="00F21B9C"/>
    <w:rsid w:val="00F314EA"/>
    <w:rsid w:val="00F43BFF"/>
    <w:rsid w:val="00F86F0C"/>
    <w:rsid w:val="00FA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461D62"/>
  <w15:chartTrackingRefBased/>
  <w15:docId w15:val="{5CBB1D76-1CFE-4D6D-8433-88A87B01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334EC"/>
    <w:pPr>
      <w:spacing w:after="0" w:line="276" w:lineRule="auto"/>
    </w:pPr>
    <w:rPr>
      <w:rFonts w:ascii="Calibri" w:hAnsi="Calibri"/>
    </w:rPr>
  </w:style>
  <w:style w:type="paragraph" w:styleId="Kop1">
    <w:name w:val="heading 1"/>
    <w:basedOn w:val="Standaard"/>
    <w:next w:val="Standaard"/>
    <w:link w:val="Kop1Char"/>
    <w:uiPriority w:val="9"/>
    <w:qFormat/>
    <w:rsid w:val="00910A2E"/>
    <w:pPr>
      <w:keepNext/>
      <w:keepLines/>
      <w:outlineLvl w:val="0"/>
    </w:pPr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10A2E"/>
    <w:pPr>
      <w:keepNext/>
      <w:keepLines/>
      <w:outlineLvl w:val="1"/>
    </w:pPr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10A2E"/>
    <w:pPr>
      <w:keepNext/>
      <w:keepLines/>
      <w:outlineLvl w:val="2"/>
    </w:pPr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334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6355B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basedOn w:val="Standaard"/>
    <w:uiPriority w:val="1"/>
    <w:qFormat/>
    <w:rsid w:val="00910A2E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10A2E"/>
    <w:rPr>
      <w:rFonts w:asciiTheme="majorHAnsi" w:eastAsiaTheme="majorEastAsia" w:hAnsiTheme="majorHAnsi" w:cstheme="majorBidi"/>
      <w:b/>
      <w:color w:val="56355B" w:themeColor="text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10A2E"/>
    <w:rPr>
      <w:rFonts w:asciiTheme="majorHAnsi" w:eastAsiaTheme="majorEastAsia" w:hAnsiTheme="majorHAnsi" w:cstheme="majorBidi"/>
      <w:color w:val="56355B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10A2E"/>
    <w:rPr>
      <w:rFonts w:asciiTheme="majorHAnsi" w:eastAsiaTheme="majorEastAsia" w:hAnsiTheme="majorHAnsi" w:cstheme="majorBidi"/>
      <w:color w:val="56355B" w:themeColor="text2"/>
      <w:sz w:val="24"/>
      <w:szCs w:val="24"/>
    </w:rPr>
  </w:style>
  <w:style w:type="paragraph" w:styleId="Lijstalinea">
    <w:name w:val="List Paragraph"/>
    <w:basedOn w:val="Standaard"/>
    <w:uiPriority w:val="34"/>
    <w:qFormat/>
    <w:rsid w:val="00910A2E"/>
    <w:pPr>
      <w:ind w:left="720"/>
      <w:contextualSpacing/>
    </w:pPr>
  </w:style>
  <w:style w:type="character" w:customStyle="1" w:styleId="Titelinbalk">
    <w:name w:val="Titel in balk"/>
    <w:basedOn w:val="Standaardalinea-lettertype"/>
    <w:rsid w:val="00383605"/>
    <w:rPr>
      <w:color w:val="FFFFFF" w:themeColor="background1"/>
      <w:sz w:val="40"/>
    </w:rPr>
  </w:style>
  <w:style w:type="paragraph" w:styleId="Koptekst">
    <w:name w:val="header"/>
    <w:basedOn w:val="Standaard"/>
    <w:link w:val="KoptekstChar"/>
    <w:uiPriority w:val="99"/>
    <w:unhideWhenUsed/>
    <w:rsid w:val="00910A2E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10A2E"/>
    <w:rPr>
      <w:rFonts w:ascii="Calibri" w:hAnsi="Calibri"/>
    </w:rPr>
  </w:style>
  <w:style w:type="paragraph" w:styleId="Voettekst">
    <w:name w:val="footer"/>
    <w:basedOn w:val="Standaard"/>
    <w:link w:val="VoettekstChar"/>
    <w:uiPriority w:val="99"/>
    <w:unhideWhenUsed/>
    <w:rsid w:val="0017583A"/>
    <w:pPr>
      <w:tabs>
        <w:tab w:val="center" w:pos="4536"/>
        <w:tab w:val="right" w:pos="9072"/>
      </w:tabs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17583A"/>
    <w:rPr>
      <w:rFonts w:ascii="Calibri" w:hAnsi="Calibri"/>
      <w:sz w:val="16"/>
    </w:rPr>
  </w:style>
  <w:style w:type="table" w:styleId="Tabelraster">
    <w:name w:val="Table Grid"/>
    <w:basedOn w:val="Standaardtabel"/>
    <w:uiPriority w:val="39"/>
    <w:rsid w:val="0069446E"/>
    <w:pPr>
      <w:spacing w:after="0" w:line="240" w:lineRule="auto"/>
    </w:pPr>
    <w:tblPr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</w:style>
  <w:style w:type="character" w:customStyle="1" w:styleId="Kop4Char">
    <w:name w:val="Kop 4 Char"/>
    <w:basedOn w:val="Standaardalinea-lettertype"/>
    <w:link w:val="Kop4"/>
    <w:uiPriority w:val="9"/>
    <w:rsid w:val="002334EC"/>
    <w:rPr>
      <w:rFonts w:asciiTheme="majorHAnsi" w:eastAsiaTheme="majorEastAsia" w:hAnsiTheme="majorHAnsi" w:cstheme="majorBidi"/>
      <w:i/>
      <w:iCs/>
      <w:color w:val="56355B" w:themeColor="text2"/>
    </w:rPr>
  </w:style>
  <w:style w:type="table" w:customStyle="1" w:styleId="SPLVeldnamendonkerpaars-1ekolomentotaalrijgroen">
    <w:name w:val="SPL Veldnamen donkerpaars - 1e kolom en totaalrij groen"/>
    <w:basedOn w:val="Standaardtabel"/>
    <w:uiPriority w:val="99"/>
    <w:rsid w:val="00BD7D94"/>
    <w:pPr>
      <w:spacing w:after="0" w:line="276" w:lineRule="auto"/>
    </w:pPr>
    <w:tblPr>
      <w:tblStyleRowBandSize w:val="1"/>
      <w:tblStyleColBandSize w:val="1"/>
      <w:tblBorders>
        <w:top w:val="single" w:sz="4" w:space="0" w:color="56355B" w:themeColor="text2"/>
        <w:left w:val="single" w:sz="4" w:space="0" w:color="56355B" w:themeColor="text2"/>
        <w:bottom w:val="single" w:sz="4" w:space="0" w:color="56355B" w:themeColor="text2"/>
        <w:right w:val="single" w:sz="4" w:space="0" w:color="56355B" w:themeColor="text2"/>
        <w:insideH w:val="single" w:sz="4" w:space="0" w:color="56355B" w:themeColor="text2"/>
        <w:insideV w:val="single" w:sz="4" w:space="0" w:color="56355B" w:themeColor="text2"/>
      </w:tblBorders>
    </w:tbl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Calibri" w:hAnsi="Calibri"/>
        <w:b w:val="0"/>
        <w:color w:val="FFFFFF" w:themeColor="background1"/>
        <w:sz w:val="22"/>
      </w:rPr>
      <w:tblPr/>
      <w:tcPr>
        <w:shd w:val="clear" w:color="auto" w:fill="56355B" w:themeFill="text2"/>
      </w:tcPr>
    </w:tblStylePr>
    <w:tblStylePr w:type="lastRow">
      <w:rPr>
        <w:rFonts w:ascii="Calibri" w:hAnsi="Calibri"/>
        <w:sz w:val="22"/>
      </w:rPr>
      <w:tblPr/>
      <w:tcPr>
        <w:tcBorders>
          <w:top w:val="single" w:sz="4" w:space="0" w:color="56355B" w:themeColor="text2"/>
          <w:left w:val="single" w:sz="4" w:space="0" w:color="56355B" w:themeColor="text2"/>
          <w:bottom w:val="single" w:sz="4" w:space="0" w:color="56355B" w:themeColor="text2"/>
          <w:right w:val="single" w:sz="4" w:space="0" w:color="56355B" w:themeColor="text2"/>
          <w:insideH w:val="single" w:sz="4" w:space="0" w:color="56355B" w:themeColor="text2"/>
          <w:insideV w:val="single" w:sz="4" w:space="0" w:color="56355B" w:themeColor="text2"/>
        </w:tcBorders>
        <w:shd w:val="clear" w:color="auto" w:fill="EBF5F1"/>
      </w:tcPr>
    </w:tblStylePr>
    <w:tblStylePr w:type="firstCol">
      <w:tblPr/>
      <w:tcPr>
        <w:shd w:val="clear" w:color="auto" w:fill="EBF5F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1763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63E3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9446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9446E"/>
    <w:pPr>
      <w:spacing w:after="200" w:line="240" w:lineRule="auto"/>
    </w:pPr>
    <w:rPr>
      <w:rFonts w:eastAsia="Calibri" w:cs="Times New Roman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9446E"/>
    <w:rPr>
      <w:rFonts w:ascii="Calibri" w:eastAsia="Calibri" w:hAnsi="Calibri" w:cs="Times New Roman"/>
      <w:sz w:val="20"/>
      <w:szCs w:val="20"/>
    </w:rPr>
  </w:style>
  <w:style w:type="table" w:styleId="Onopgemaaktetabel2">
    <w:name w:val="Plain Table 2"/>
    <w:basedOn w:val="Standaardtabel"/>
    <w:uiPriority w:val="42"/>
    <w:rsid w:val="008E7E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text1" w:themeTint="80"/>
        <w:bottom w:val="single" w:sz="4" w:space="0" w:color="FFFF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2Vert">
      <w:tblPr/>
      <w:tcPr>
        <w:tcBorders>
          <w:left w:val="single" w:sz="4" w:space="0" w:color="FFFFFF" w:themeColor="text1" w:themeTint="80"/>
          <w:right w:val="single" w:sz="4" w:space="0" w:color="FFFFFF" w:themeColor="text1" w:themeTint="80"/>
        </w:tcBorders>
      </w:tcPr>
    </w:tblStylePr>
    <w:tblStylePr w:type="band1Horz">
      <w:tblPr/>
      <w:tcPr>
        <w:tcBorders>
          <w:top w:val="single" w:sz="4" w:space="0" w:color="FFFFFF" w:themeColor="text1" w:themeTint="80"/>
          <w:bottom w:val="single" w:sz="4" w:space="0" w:color="FFFFFF" w:themeColor="text1" w:themeTint="80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1A5529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3718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371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37180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37180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CC00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vdfeen\OneDrive%20-%20ROC%20Friese%20Poort\Examens\KD%202020%20EX-DEFXX-P2%20K1\EX-DEF1B-P2K1\Bijlagen%20kandidaat\jjmmdd_in_Bijlage%20x%20Naam%20bijlage%20(staand%20met%20voorblad).dotx" TargetMode="External"/></Relationships>
</file>

<file path=word/theme/theme1.xml><?xml version="1.0" encoding="utf-8"?>
<a:theme xmlns:a="http://schemas.openxmlformats.org/drawingml/2006/main" name="Kantoorthema">
  <a:themeElements>
    <a:clrScheme name="SPL nieuw format 2021">
      <a:dk1>
        <a:srgbClr val="FFFFFF"/>
      </a:dk1>
      <a:lt1>
        <a:srgbClr val="FFFFFF"/>
      </a:lt1>
      <a:dk2>
        <a:srgbClr val="56355B"/>
      </a:dk2>
      <a:lt2>
        <a:srgbClr val="9DCAB9"/>
      </a:lt2>
      <a:accent1>
        <a:srgbClr val="9DBDE2"/>
      </a:accent1>
      <a:accent2>
        <a:srgbClr val="D2BBD5"/>
      </a:accent2>
      <a:accent3>
        <a:srgbClr val="785E7C"/>
      </a:accent3>
      <a:accent4>
        <a:srgbClr val="DBC9DD"/>
      </a:accent4>
      <a:accent5>
        <a:srgbClr val="B0D5C7"/>
      </a:accent5>
      <a:accent6>
        <a:srgbClr val="B0CAE8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02D4E20617048B9AE91349D175371" ma:contentTypeVersion="16" ma:contentTypeDescription="Een nieuw document maken." ma:contentTypeScope="" ma:versionID="fc37b1e689eb4d2cac650ccce9bbad08">
  <xsd:schema xmlns:xsd="http://www.w3.org/2001/XMLSchema" xmlns:xs="http://www.w3.org/2001/XMLSchema" xmlns:p="http://schemas.microsoft.com/office/2006/metadata/properties" xmlns:ns2="f727df04-93ba-4323-ac4e-e4cf5a7715c9" xmlns:ns3="35c6331a-2a23-464e-9aa5-03df216f8e92" targetNamespace="http://schemas.microsoft.com/office/2006/metadata/properties" ma:root="true" ma:fieldsID="a4f2abc24b830a2b5ad45ac9cdfa9882" ns2:_="" ns3:_="">
    <xsd:import namespace="f727df04-93ba-4323-ac4e-e4cf5a7715c9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7df04-93ba-4323-ac4e-e4cf5a7715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3dfc1-6f3e-4674-8584-9ac7b05093c2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27df04-93ba-4323-ac4e-e4cf5a7715c9">
      <Terms xmlns="http://schemas.microsoft.com/office/infopath/2007/PartnerControls"/>
    </lcf76f155ced4ddcb4097134ff3c332f>
    <TaxCatchAll xmlns="35c6331a-2a23-464e-9aa5-03df216f8e92" xsi:nil="true"/>
    <SharedWithUsers xmlns="35c6331a-2a23-464e-9aa5-03df216f8e92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FA13BF0-4F95-4428-87F0-28229459560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D3C241-83C3-4378-852D-BA4A74F87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7df04-93ba-4323-ac4e-e4cf5a7715c9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361D4-7BBF-4782-ABFA-627F5AB4B5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4183D7-C0D4-42A7-BB32-82DC1CA3BB88}">
  <ds:schemaRefs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35c6331a-2a23-464e-9aa5-03df216f8e92"/>
    <ds:schemaRef ds:uri="f727df04-93ba-4323-ac4e-e4cf5a7715c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jjmmdd_in_Bijlage x Naam bijlage (staand met voorblad)</Template>
  <TotalTime>5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van der Feen</dc:creator>
  <cp:keywords/>
  <dc:description/>
  <cp:lastModifiedBy>Hanne Schutte</cp:lastModifiedBy>
  <cp:revision>13</cp:revision>
  <dcterms:created xsi:type="dcterms:W3CDTF">2022-01-28T13:27:00Z</dcterms:created>
  <dcterms:modified xsi:type="dcterms:W3CDTF">2022-06-20T10:46:00Z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0x010100F9402D4E20617048B9AE91349D175371</vt:lpwstr>
  </property>
  <property fmtid="{D5CDD505-2E9C-101B-9397-08002B2CF9AE}" pid="3" name="Order">
    <vt:r8>9708400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</Properties>
</file>