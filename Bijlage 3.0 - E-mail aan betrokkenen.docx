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A12" w14:textId="609787A5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701C77">
        <w:rPr>
          <w:sz w:val="48"/>
          <w:szCs w:val="48"/>
        </w:rPr>
        <w:t>3</w:t>
      </w:r>
      <w:r w:rsidR="009A515E">
        <w:rPr>
          <w:sz w:val="48"/>
          <w:szCs w:val="48"/>
        </w:rPr>
        <w:t>.</w:t>
      </w:r>
      <w:r w:rsidR="005D1B23">
        <w:rPr>
          <w:sz w:val="48"/>
          <w:szCs w:val="48"/>
        </w:rPr>
        <w:t>0</w:t>
      </w:r>
      <w:r w:rsidR="009A515E">
        <w:rPr>
          <w:sz w:val="48"/>
          <w:szCs w:val="48"/>
        </w:rPr>
        <w:t xml:space="preserve"> </w:t>
      </w:r>
      <w:r w:rsidR="0036162A">
        <w:rPr>
          <w:sz w:val="48"/>
          <w:szCs w:val="48"/>
        </w:rPr>
        <w:t xml:space="preserve">E-mail aan </w:t>
      </w:r>
      <w:r w:rsidR="00701C77">
        <w:rPr>
          <w:sz w:val="48"/>
          <w:szCs w:val="48"/>
        </w:rPr>
        <w:t>betrokkenen</w:t>
      </w:r>
    </w:p>
    <w:p w14:paraId="44FD91E3" w14:textId="77777777" w:rsidR="0017583A" w:rsidRDefault="0017583A" w:rsidP="00910A2E"/>
    <w:p w14:paraId="4ED299EA" w14:textId="77777777" w:rsidR="00565A5A" w:rsidRDefault="00565A5A" w:rsidP="00910A2E"/>
    <w:p w14:paraId="006787CB" w14:textId="77777777" w:rsidR="00565A5A" w:rsidRDefault="00565A5A" w:rsidP="00910A2E"/>
    <w:p w14:paraId="1ED12BCC" w14:textId="77777777" w:rsidR="00565A5A" w:rsidRDefault="00565A5A" w:rsidP="00910A2E"/>
    <w:p w14:paraId="5989FBAA" w14:textId="77777777" w:rsidR="00565A5A" w:rsidRDefault="00565A5A" w:rsidP="00910A2E"/>
    <w:p w14:paraId="1D8886B8" w14:textId="77777777" w:rsidR="00565A5A" w:rsidRDefault="00565A5A" w:rsidP="00910A2E"/>
    <w:p w14:paraId="19A51225" w14:textId="77777777" w:rsidR="00565A5A" w:rsidRDefault="00565A5A" w:rsidP="00910A2E"/>
    <w:p w14:paraId="6CB5CBFD" w14:textId="77777777" w:rsidR="00565A5A" w:rsidRDefault="00565A5A" w:rsidP="00910A2E"/>
    <w:p w14:paraId="155F8BBE" w14:textId="77777777" w:rsidR="00565A5A" w:rsidRDefault="00565A5A" w:rsidP="00910A2E"/>
    <w:p w14:paraId="0D80C1FB" w14:textId="77777777" w:rsidR="00565A5A" w:rsidRDefault="00565A5A" w:rsidP="00910A2E"/>
    <w:p w14:paraId="1F9E7860" w14:textId="77777777" w:rsidR="00565A5A" w:rsidRDefault="00565A5A" w:rsidP="00910A2E"/>
    <w:p w14:paraId="1D7CCB93" w14:textId="77777777" w:rsidR="00565A5A" w:rsidRDefault="00565A5A" w:rsidP="00910A2E"/>
    <w:p w14:paraId="579A91EE" w14:textId="77777777" w:rsidR="00565A5A" w:rsidRDefault="00565A5A" w:rsidP="00910A2E"/>
    <w:p w14:paraId="5FDD34E5" w14:textId="77777777" w:rsidR="00565A5A" w:rsidRDefault="00565A5A" w:rsidP="00910A2E"/>
    <w:p w14:paraId="44432270" w14:textId="77777777" w:rsidR="00565A5A" w:rsidRDefault="00565A5A" w:rsidP="00910A2E"/>
    <w:p w14:paraId="5E8CF615" w14:textId="77777777" w:rsidR="00565A5A" w:rsidRDefault="00565A5A" w:rsidP="00910A2E"/>
    <w:p w14:paraId="60C963D6" w14:textId="77777777" w:rsidR="00565A5A" w:rsidRDefault="00565A5A" w:rsidP="00910A2E"/>
    <w:p w14:paraId="2907EB46" w14:textId="77777777" w:rsidR="00565A5A" w:rsidRDefault="00565A5A" w:rsidP="00910A2E"/>
    <w:p w14:paraId="2FD9B0CD" w14:textId="77777777" w:rsidR="00565A5A" w:rsidRDefault="00565A5A" w:rsidP="00910A2E"/>
    <w:p w14:paraId="4D60702E" w14:textId="77777777" w:rsidR="00565A5A" w:rsidRDefault="00565A5A" w:rsidP="00910A2E"/>
    <w:p w14:paraId="07BC6809" w14:textId="77777777" w:rsidR="00565A5A" w:rsidRDefault="00565A5A" w:rsidP="00910A2E"/>
    <w:p w14:paraId="61EFD425" w14:textId="77777777" w:rsidR="00565A5A" w:rsidRDefault="00565A5A" w:rsidP="00910A2E"/>
    <w:p w14:paraId="48AA7618" w14:textId="77777777" w:rsidR="00565A5A" w:rsidRDefault="00565A5A" w:rsidP="00910A2E"/>
    <w:p w14:paraId="4E814AB6" w14:textId="77777777" w:rsidR="00565A5A" w:rsidRDefault="00565A5A" w:rsidP="00910A2E"/>
    <w:p w14:paraId="511C19B5" w14:textId="77777777" w:rsidR="00565A5A" w:rsidRDefault="00565A5A" w:rsidP="00910A2E"/>
    <w:p w14:paraId="3E131CAE" w14:textId="77777777" w:rsidR="00565A5A" w:rsidRDefault="00565A5A" w:rsidP="00910A2E"/>
    <w:p w14:paraId="7E401693" w14:textId="77777777" w:rsidR="00565A5A" w:rsidRDefault="00565A5A" w:rsidP="00910A2E"/>
    <w:p w14:paraId="7BAEFDA9" w14:textId="77777777" w:rsidR="00565A5A" w:rsidRDefault="00565A5A" w:rsidP="00910A2E"/>
    <w:p w14:paraId="03462AC5" w14:textId="77777777" w:rsidR="00565A5A" w:rsidRDefault="00565A5A" w:rsidP="00910A2E"/>
    <w:p w14:paraId="35E36A1C" w14:textId="77777777" w:rsidR="00565A5A" w:rsidRDefault="00565A5A" w:rsidP="00910A2E"/>
    <w:p w14:paraId="706A83E5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152313F8" w14:textId="4ED566C5" w:rsidR="00635436" w:rsidRDefault="00021254" w:rsidP="0002125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 w:rsidRPr="00021254"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lastRenderedPageBreak/>
        <w:t xml:space="preserve">Koppel de afhandeling terug aan de betrokkenen door middel van een mail </w:t>
      </w:r>
    </w:p>
    <w:p w14:paraId="4E288F74" w14:textId="77777777" w:rsidR="005A0794" w:rsidRDefault="005A0794" w:rsidP="0002125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74F606D9" w14:textId="65EF3BB3" w:rsidR="005A0794" w:rsidRPr="007E5349" w:rsidRDefault="007E5349" w:rsidP="00021254">
      <w:pPr>
        <w:rPr>
          <w:rFonts w:asciiTheme="majorHAnsi" w:eastAsiaTheme="majorEastAsia" w:hAnsiTheme="majorHAnsi" w:cstheme="majorBidi"/>
          <w:i/>
          <w:iCs/>
          <w:color w:val="56355B" w:themeColor="text2"/>
          <w:sz w:val="28"/>
          <w:szCs w:val="26"/>
        </w:rPr>
      </w:pPr>
      <w:r w:rsidRPr="007E5349">
        <w:rPr>
          <w:rFonts w:asciiTheme="majorHAnsi" w:eastAsiaTheme="majorEastAsia" w:hAnsiTheme="majorHAnsi" w:cstheme="majorBidi"/>
          <w:i/>
          <w:iCs/>
          <w:color w:val="56355B" w:themeColor="text2"/>
          <w:sz w:val="28"/>
          <w:szCs w:val="26"/>
          <w:highlight w:val="yellow"/>
        </w:rPr>
        <w:t>Laat onderstaande onderdelen terugkomen in de e-mail</w:t>
      </w:r>
    </w:p>
    <w:p w14:paraId="093591F4" w14:textId="77777777" w:rsidR="005A0794" w:rsidRDefault="005A0794" w:rsidP="0002125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432D5BAF" w14:textId="77777777" w:rsidR="005A0794" w:rsidRDefault="005A0794" w:rsidP="0002125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18D228A0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 w:rsidRPr="00021254"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Detecteer en analyseer (een) security incident(en)</w:t>
      </w:r>
    </w:p>
    <w:p w14:paraId="516D4410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67D8EDA8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2E4FED9F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3C6D0A86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1818D390" w14:textId="77777777" w:rsidR="005A0794" w:rsidRPr="0002125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082229B1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P</w:t>
      </w:r>
      <w:r w:rsidRPr="00021254"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otentie en omvang van het incident</w:t>
      </w:r>
    </w:p>
    <w:p w14:paraId="21A60EBE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7A9065A3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10981D85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36B1422C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49445711" w14:textId="77777777" w:rsidR="005A0794" w:rsidRPr="0002125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5DCD1325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E</w:t>
      </w:r>
      <w:r w:rsidRPr="00021254"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en oplossing om het incident te bestrijden/de schade te beperken</w:t>
      </w:r>
    </w:p>
    <w:p w14:paraId="1F6468D5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65A12608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24E57472" w14:textId="77777777" w:rsidR="005A0794" w:rsidRPr="0002125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6A16668D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027973C9" w14:textId="77777777" w:rsidR="007F2089" w:rsidRDefault="007F2089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786931BF" w14:textId="77777777" w:rsidR="005A0794" w:rsidRDefault="005A0794" w:rsidP="005A0794">
      <w:pP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  <w:r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>De</w:t>
      </w:r>
      <w:r w:rsidRPr="00021254"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  <w:t xml:space="preserve"> handelingen conform de procedures (AVG) van de organisatie</w:t>
      </w:r>
    </w:p>
    <w:p w14:paraId="44194754" w14:textId="77777777" w:rsidR="005A0794" w:rsidRPr="008426E0" w:rsidRDefault="005A0794" w:rsidP="00021254"/>
    <w:sectPr w:rsidR="005A0794" w:rsidRPr="008426E0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6D8D" w14:textId="77777777" w:rsidR="00AC393F" w:rsidRDefault="00AC393F" w:rsidP="00910A2E">
      <w:pPr>
        <w:spacing w:line="240" w:lineRule="auto"/>
      </w:pPr>
      <w:r>
        <w:separator/>
      </w:r>
    </w:p>
  </w:endnote>
  <w:endnote w:type="continuationSeparator" w:id="0">
    <w:p w14:paraId="5AA3847C" w14:textId="77777777" w:rsidR="00AC393F" w:rsidRDefault="00AC393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3723" w14:textId="77777777" w:rsidR="009A515E" w:rsidRDefault="009A51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3C6F" w14:textId="77777777" w:rsidR="009A515E" w:rsidRDefault="009A515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0CC1" w14:textId="77777777" w:rsidR="009A515E" w:rsidRDefault="009A515E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34844A5E" w:rsidR="00393111" w:rsidRPr="0036162A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6162A">
      <w:rPr>
        <w:lang w:val="en-US"/>
      </w:rPr>
      <w:tab/>
      <w:t xml:space="preserve">Bijlage </w:t>
    </w:r>
    <w:r w:rsidR="009A515E" w:rsidRPr="0036162A">
      <w:rPr>
        <w:lang w:val="en-US"/>
      </w:rPr>
      <w:t>1.</w:t>
    </w:r>
    <w:r w:rsidR="009B6978" w:rsidRPr="0036162A">
      <w:rPr>
        <w:lang w:val="en-US"/>
      </w:rPr>
      <w:t xml:space="preserve">0 </w:t>
    </w:r>
    <w:r w:rsidR="009E5775" w:rsidRPr="0036162A">
      <w:rPr>
        <w:lang w:val="en-US"/>
      </w:rPr>
      <w:t>memo dienst-ICT</w:t>
    </w:r>
    <w:r w:rsidRPr="0036162A">
      <w:rPr>
        <w:lang w:val="en-US"/>
      </w:rPr>
      <w:t xml:space="preserve">- </w:t>
    </w:r>
    <w:r w:rsidR="00FA6C12" w:rsidRPr="0036162A">
      <w:rPr>
        <w:rFonts w:cstheme="minorHAnsi"/>
        <w:lang w:val="en-US"/>
      </w:rPr>
      <w:t>EX_IT20-</w:t>
    </w:r>
    <w:r w:rsidR="009E5775" w:rsidRPr="0036162A">
      <w:rPr>
        <w:rFonts w:cstheme="minorHAnsi"/>
        <w:lang w:val="en-US"/>
      </w:rPr>
      <w:t>CEP8</w:t>
    </w:r>
    <w:r w:rsidR="00FA6C12" w:rsidRPr="0036162A">
      <w:rPr>
        <w:rFonts w:cstheme="minorHAnsi"/>
        <w:lang w:val="en-US"/>
      </w:rPr>
      <w:t>_</w:t>
    </w:r>
    <w:r w:rsidR="009E5775" w:rsidRPr="0036162A">
      <w:rPr>
        <w:rFonts w:cstheme="minorHAnsi"/>
        <w:lang w:val="en-US"/>
      </w:rPr>
      <w:t>P2</w:t>
    </w:r>
    <w:r w:rsidR="00FA6C12" w:rsidRPr="0036162A">
      <w:rPr>
        <w:rFonts w:cstheme="minorHAnsi"/>
        <w:lang w:val="en-US"/>
      </w:rPr>
      <w:t>-K2-W1</w:t>
    </w:r>
    <w:r w:rsidRPr="0036162A">
      <w:rPr>
        <w:lang w:val="en-US"/>
      </w:rPr>
      <w:tab/>
    </w:r>
    <w:r>
      <w:rPr>
        <w:szCs w:val="16"/>
      </w:rPr>
      <w:fldChar w:fldCharType="begin"/>
    </w:r>
    <w:r w:rsidRPr="0036162A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36162A">
      <w:rPr>
        <w:szCs w:val="16"/>
        <w:lang w:val="en-US"/>
      </w:rPr>
      <w:t>2</w:t>
    </w:r>
    <w:r>
      <w:rPr>
        <w:szCs w:val="16"/>
      </w:rPr>
      <w:fldChar w:fldCharType="end"/>
    </w:r>
    <w:r w:rsidRPr="0036162A">
      <w:rPr>
        <w:szCs w:val="16"/>
        <w:lang w:val="en-US"/>
      </w:rPr>
      <w:t>/</w:t>
    </w:r>
    <w:r>
      <w:rPr>
        <w:szCs w:val="16"/>
      </w:rPr>
      <w:fldChar w:fldCharType="begin"/>
    </w:r>
    <w:r w:rsidRPr="0036162A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36162A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FBAD" w14:textId="77777777" w:rsidR="00AC393F" w:rsidRDefault="00AC393F" w:rsidP="00910A2E">
      <w:pPr>
        <w:spacing w:line="240" w:lineRule="auto"/>
      </w:pPr>
      <w:r>
        <w:separator/>
      </w:r>
    </w:p>
  </w:footnote>
  <w:footnote w:type="continuationSeparator" w:id="0">
    <w:p w14:paraId="7DD65C29" w14:textId="77777777" w:rsidR="00AC393F" w:rsidRDefault="00AC393F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F530" w14:textId="77777777" w:rsidR="009A515E" w:rsidRDefault="009A51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7F2089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356A" w14:textId="77777777" w:rsidR="009A515E" w:rsidRDefault="009A515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5"/>
  </w:num>
  <w:num w:numId="4">
    <w:abstractNumId w:val="40"/>
  </w:num>
  <w:num w:numId="5">
    <w:abstractNumId w:val="16"/>
  </w:num>
  <w:num w:numId="6">
    <w:abstractNumId w:val="37"/>
  </w:num>
  <w:num w:numId="7">
    <w:abstractNumId w:val="0"/>
  </w:num>
  <w:num w:numId="8">
    <w:abstractNumId w:val="43"/>
  </w:num>
  <w:num w:numId="9">
    <w:abstractNumId w:val="23"/>
  </w:num>
  <w:num w:numId="10">
    <w:abstractNumId w:val="31"/>
  </w:num>
  <w:num w:numId="11">
    <w:abstractNumId w:val="33"/>
  </w:num>
  <w:num w:numId="12">
    <w:abstractNumId w:val="15"/>
  </w:num>
  <w:num w:numId="13">
    <w:abstractNumId w:val="32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5"/>
  </w:num>
  <w:num w:numId="20">
    <w:abstractNumId w:val="28"/>
  </w:num>
  <w:num w:numId="21">
    <w:abstractNumId w:val="44"/>
  </w:num>
  <w:num w:numId="22">
    <w:abstractNumId w:val="36"/>
  </w:num>
  <w:num w:numId="23">
    <w:abstractNumId w:val="30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4"/>
  </w:num>
  <w:num w:numId="30">
    <w:abstractNumId w:val="22"/>
  </w:num>
  <w:num w:numId="31">
    <w:abstractNumId w:val="8"/>
  </w:num>
  <w:num w:numId="32">
    <w:abstractNumId w:val="11"/>
  </w:num>
  <w:num w:numId="33">
    <w:abstractNumId w:val="39"/>
  </w:num>
  <w:num w:numId="34">
    <w:abstractNumId w:val="35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7"/>
  </w:num>
  <w:num w:numId="40">
    <w:abstractNumId w:val="41"/>
  </w:num>
  <w:num w:numId="41">
    <w:abstractNumId w:val="42"/>
  </w:num>
  <w:num w:numId="42">
    <w:abstractNumId w:val="20"/>
  </w:num>
  <w:num w:numId="43">
    <w:abstractNumId w:val="19"/>
  </w:num>
  <w:num w:numId="44">
    <w:abstractNumId w:val="14"/>
  </w:num>
  <w:num w:numId="45">
    <w:abstractNumId w:val="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21254"/>
    <w:rsid w:val="0003247E"/>
    <w:rsid w:val="00040DF0"/>
    <w:rsid w:val="00095F6E"/>
    <w:rsid w:val="000B3B21"/>
    <w:rsid w:val="000C018E"/>
    <w:rsid w:val="000C6359"/>
    <w:rsid w:val="000C7207"/>
    <w:rsid w:val="00114441"/>
    <w:rsid w:val="00163FD2"/>
    <w:rsid w:val="00166F3D"/>
    <w:rsid w:val="0017583A"/>
    <w:rsid w:val="001763E3"/>
    <w:rsid w:val="001A5529"/>
    <w:rsid w:val="001A64C7"/>
    <w:rsid w:val="001B001A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74C1"/>
    <w:rsid w:val="002C0DC6"/>
    <w:rsid w:val="002F3923"/>
    <w:rsid w:val="00304937"/>
    <w:rsid w:val="00311ADF"/>
    <w:rsid w:val="00315019"/>
    <w:rsid w:val="0036162A"/>
    <w:rsid w:val="00383605"/>
    <w:rsid w:val="00385CB0"/>
    <w:rsid w:val="00393111"/>
    <w:rsid w:val="003A5A99"/>
    <w:rsid w:val="003E096E"/>
    <w:rsid w:val="003E7082"/>
    <w:rsid w:val="003F2FF7"/>
    <w:rsid w:val="0042211E"/>
    <w:rsid w:val="00424AEA"/>
    <w:rsid w:val="0042781C"/>
    <w:rsid w:val="00447F9B"/>
    <w:rsid w:val="00450492"/>
    <w:rsid w:val="00453782"/>
    <w:rsid w:val="00453FAC"/>
    <w:rsid w:val="004C4470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A0794"/>
    <w:rsid w:val="005B0B81"/>
    <w:rsid w:val="005D1B23"/>
    <w:rsid w:val="005E721E"/>
    <w:rsid w:val="006069E2"/>
    <w:rsid w:val="00623ED4"/>
    <w:rsid w:val="00635436"/>
    <w:rsid w:val="00653925"/>
    <w:rsid w:val="006662E7"/>
    <w:rsid w:val="0068714B"/>
    <w:rsid w:val="0069446E"/>
    <w:rsid w:val="006B5218"/>
    <w:rsid w:val="006C70B1"/>
    <w:rsid w:val="006E1649"/>
    <w:rsid w:val="00701C77"/>
    <w:rsid w:val="007B4F1B"/>
    <w:rsid w:val="007B6469"/>
    <w:rsid w:val="007C5A70"/>
    <w:rsid w:val="007D50D6"/>
    <w:rsid w:val="007E4BCF"/>
    <w:rsid w:val="007E5349"/>
    <w:rsid w:val="007F2089"/>
    <w:rsid w:val="007F2FE3"/>
    <w:rsid w:val="007F3090"/>
    <w:rsid w:val="007F6868"/>
    <w:rsid w:val="00810F22"/>
    <w:rsid w:val="0082745D"/>
    <w:rsid w:val="00837330"/>
    <w:rsid w:val="008426E0"/>
    <w:rsid w:val="00854C7A"/>
    <w:rsid w:val="00881F6F"/>
    <w:rsid w:val="008C01FB"/>
    <w:rsid w:val="008E0EE0"/>
    <w:rsid w:val="008E7EC5"/>
    <w:rsid w:val="00910A2E"/>
    <w:rsid w:val="00931C11"/>
    <w:rsid w:val="00940B27"/>
    <w:rsid w:val="009423AA"/>
    <w:rsid w:val="00957BE9"/>
    <w:rsid w:val="009665D3"/>
    <w:rsid w:val="0099471C"/>
    <w:rsid w:val="00996768"/>
    <w:rsid w:val="009977B2"/>
    <w:rsid w:val="009A25DF"/>
    <w:rsid w:val="009A515E"/>
    <w:rsid w:val="009B6978"/>
    <w:rsid w:val="009C7F1C"/>
    <w:rsid w:val="009E5775"/>
    <w:rsid w:val="00A03DC3"/>
    <w:rsid w:val="00A10C66"/>
    <w:rsid w:val="00A266FE"/>
    <w:rsid w:val="00A82E41"/>
    <w:rsid w:val="00A83F06"/>
    <w:rsid w:val="00A856EA"/>
    <w:rsid w:val="00AA3AF9"/>
    <w:rsid w:val="00AB75C8"/>
    <w:rsid w:val="00AC393F"/>
    <w:rsid w:val="00AC48BB"/>
    <w:rsid w:val="00AC5B84"/>
    <w:rsid w:val="00AE0623"/>
    <w:rsid w:val="00AE3553"/>
    <w:rsid w:val="00AF7F8A"/>
    <w:rsid w:val="00B1205A"/>
    <w:rsid w:val="00B20CAA"/>
    <w:rsid w:val="00B3543E"/>
    <w:rsid w:val="00B54417"/>
    <w:rsid w:val="00B620CB"/>
    <w:rsid w:val="00B8038E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302B"/>
    <w:rsid w:val="00FA468C"/>
    <w:rsid w:val="00FA6C12"/>
    <w:rsid w:val="00FB0D21"/>
    <w:rsid w:val="00FD54F8"/>
    <w:rsid w:val="00FE63B9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75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Visser, Erik</cp:lastModifiedBy>
  <cp:revision>85</cp:revision>
  <dcterms:created xsi:type="dcterms:W3CDTF">2022-04-08T09:45:00Z</dcterms:created>
  <dcterms:modified xsi:type="dcterms:W3CDTF">2022-10-12T18:22:00Z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